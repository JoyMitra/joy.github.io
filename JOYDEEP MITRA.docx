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B5D973" w14:textId="77777777" w:rsidR="005F65BA" w:rsidRDefault="00BC40F9">
      <w:pPr>
        <w:pStyle w:val="Name"/>
      </w:pPr>
      <w:r>
        <w:t>JOYDEEP MITRA</w:t>
      </w:r>
    </w:p>
    <w:p w14:paraId="6163EB37" w14:textId="77777777" w:rsidR="005F65BA" w:rsidRDefault="00BC40F9">
      <w:pPr>
        <w:pStyle w:val="ContactInfo"/>
      </w:pPr>
      <w:r>
        <w:t>1858 CLAFLIN ROAD, MANHATTAN KS 66402 | 7857706217 | joydeep@ksu.edu</w:t>
      </w:r>
    </w:p>
    <w:p w14:paraId="4BEE66E6" w14:textId="0B55509E" w:rsidR="00EB6287" w:rsidRDefault="00EB6287" w:rsidP="00EB6287">
      <w:pPr>
        <w:pStyle w:val="Heading1"/>
        <w:rPr>
          <w:rFonts w:asciiTheme="minorHAnsi" w:eastAsiaTheme="minorHAnsi" w:hAnsiTheme="minorHAnsi" w:cstheme="minorBidi"/>
          <w:color w:val="7F7F7F" w:themeColor="text1" w:themeTint="80"/>
          <w:sz w:val="20"/>
          <w:szCs w:val="20"/>
        </w:rPr>
      </w:pPr>
      <w:r>
        <w:t>Summary</w:t>
      </w:r>
    </w:p>
    <w:p w14:paraId="59D93F5A" w14:textId="4DE87503" w:rsidR="00780599" w:rsidRPr="00EB6287" w:rsidRDefault="00EB6287" w:rsidP="00780599">
      <w:pPr>
        <w:rPr>
          <w:lang w:eastAsia="en-US"/>
        </w:rPr>
      </w:pPr>
      <w:r w:rsidRPr="00EB6287">
        <w:rPr>
          <w:lang w:eastAsia="en-US"/>
        </w:rPr>
        <w:t xml:space="preserve">I </w:t>
      </w:r>
      <w:r w:rsidR="00780599" w:rsidRPr="00EB6287">
        <w:rPr>
          <w:lang w:eastAsia="en-US"/>
        </w:rPr>
        <w:t>am a PHD student at Kansas State University working with</w:t>
      </w:r>
      <w:r w:rsidR="00612AFD" w:rsidRPr="00EB6287">
        <w:rPr>
          <w:lang w:eastAsia="en-US"/>
        </w:rPr>
        <w:t xml:space="preserve"> Dr. </w:t>
      </w:r>
      <w:proofErr w:type="spellStart"/>
      <w:r w:rsidR="00612AFD" w:rsidRPr="00EB6287">
        <w:rPr>
          <w:lang w:eastAsia="en-US"/>
        </w:rPr>
        <w:t>Venkatesh</w:t>
      </w:r>
      <w:proofErr w:type="spellEnd"/>
      <w:r w:rsidR="00612AFD" w:rsidRPr="00EB6287">
        <w:rPr>
          <w:lang w:eastAsia="en-US"/>
        </w:rPr>
        <w:t xml:space="preserve"> Prasad </w:t>
      </w:r>
      <w:proofErr w:type="spellStart"/>
      <w:r w:rsidR="00612AFD" w:rsidRPr="00EB6287">
        <w:rPr>
          <w:lang w:eastAsia="en-US"/>
        </w:rPr>
        <w:t>Ranganath</w:t>
      </w:r>
      <w:proofErr w:type="spellEnd"/>
      <w:r w:rsidR="00780599" w:rsidRPr="00EB6287">
        <w:rPr>
          <w:lang w:eastAsia="en-US"/>
        </w:rPr>
        <w:t xml:space="preserve"> and Dr. </w:t>
      </w:r>
      <w:proofErr w:type="spellStart"/>
      <w:r w:rsidR="00780599" w:rsidRPr="00EB6287">
        <w:rPr>
          <w:lang w:eastAsia="en-US"/>
        </w:rPr>
        <w:t>Torben</w:t>
      </w:r>
      <w:proofErr w:type="spellEnd"/>
      <w:r w:rsidR="00780599" w:rsidRPr="00EB6287">
        <w:rPr>
          <w:lang w:eastAsia="en-US"/>
        </w:rPr>
        <w:t xml:space="preserve"> </w:t>
      </w:r>
      <w:proofErr w:type="spellStart"/>
      <w:r w:rsidR="00780599" w:rsidRPr="00EB6287">
        <w:rPr>
          <w:lang w:eastAsia="en-US"/>
        </w:rPr>
        <w:t>Amtoft</w:t>
      </w:r>
      <w:proofErr w:type="spellEnd"/>
      <w:r w:rsidR="00780599" w:rsidRPr="00EB6287">
        <w:rPr>
          <w:lang w:eastAsia="en-US"/>
        </w:rPr>
        <w:t xml:space="preserve">. My current research is on secure software development with an emphasis on mobile apps. </w:t>
      </w:r>
      <w:r>
        <w:rPr>
          <w:lang w:eastAsia="en-US"/>
        </w:rPr>
        <w:t>Consequently, m</w:t>
      </w:r>
      <w:r w:rsidR="007C0C28" w:rsidRPr="00EB6287">
        <w:rPr>
          <w:lang w:eastAsia="en-US"/>
        </w:rPr>
        <w:t>y research intersects the fields of Software Security, Programming Languages and Software Verification. Consequently, I am interested in all three.</w:t>
      </w:r>
    </w:p>
    <w:sdt>
      <w:sdtPr>
        <w:id w:val="1728489637"/>
        <w:placeholder>
          <w:docPart w:val="F3987E634B6973468575D25FA721D5E2"/>
        </w:placeholder>
        <w:temporary/>
        <w:showingPlcHdr/>
        <w15:appearance w15:val="hidden"/>
      </w:sdtPr>
      <w:sdtEndPr/>
      <w:sdtContent>
        <w:p w14:paraId="7E1326A3" w14:textId="77777777" w:rsidR="005F65BA" w:rsidRDefault="00C833C2">
          <w:pPr>
            <w:pStyle w:val="Heading1"/>
          </w:pPr>
          <w:r>
            <w:t>Experience</w:t>
          </w:r>
        </w:p>
      </w:sdtContent>
    </w:sdt>
    <w:p w14:paraId="3CA2995D" w14:textId="77777777" w:rsidR="00780599" w:rsidRDefault="00780599" w:rsidP="00780599">
      <w:pPr>
        <w:pStyle w:val="ListBullet"/>
        <w:rPr>
          <w:lang w:eastAsia="en-US"/>
        </w:rPr>
      </w:pPr>
      <w:r w:rsidRPr="00780599">
        <w:rPr>
          <w:lang w:eastAsia="en-US"/>
        </w:rPr>
        <w:t xml:space="preserve">Research Assistant at Kansas State University 2016 - Present (less than a year) Working on a methodology to design and implement secure Android apps. </w:t>
      </w:r>
    </w:p>
    <w:p w14:paraId="56D35B0C" w14:textId="3737B6AF" w:rsidR="00780599" w:rsidRDefault="00780599" w:rsidP="00780599">
      <w:pPr>
        <w:pStyle w:val="ListBullet"/>
        <w:rPr>
          <w:lang w:eastAsia="en-US"/>
        </w:rPr>
      </w:pPr>
      <w:r w:rsidRPr="00780599">
        <w:rPr>
          <w:lang w:eastAsia="en-US"/>
        </w:rPr>
        <w:t>Teaching Assistant</w:t>
      </w:r>
      <w:r>
        <w:rPr>
          <w:lang w:eastAsia="en-US"/>
        </w:rPr>
        <w:t>(TA)</w:t>
      </w:r>
      <w:r w:rsidRPr="00780599">
        <w:rPr>
          <w:lang w:eastAsia="en-US"/>
        </w:rPr>
        <w:t xml:space="preserve"> at Kansas State University August 2014 - August 2016 (2 years 1 month) </w:t>
      </w:r>
      <w:r>
        <w:rPr>
          <w:lang w:eastAsia="en-US"/>
        </w:rPr>
        <w:br/>
      </w:r>
      <w:r w:rsidRPr="00780599">
        <w:rPr>
          <w:lang w:eastAsia="en-US"/>
        </w:rPr>
        <w:t xml:space="preserve">co-taught an undergraduate level course in C </w:t>
      </w:r>
      <w:r>
        <w:rPr>
          <w:lang w:eastAsia="en-US"/>
        </w:rPr>
        <w:br/>
      </w:r>
      <w:r w:rsidRPr="00780599">
        <w:rPr>
          <w:lang w:eastAsia="en-US"/>
        </w:rPr>
        <w:t xml:space="preserve">TA for Graduate level course in Introduction to Information security </w:t>
      </w:r>
      <w:r>
        <w:rPr>
          <w:lang w:eastAsia="en-US"/>
        </w:rPr>
        <w:br/>
      </w:r>
      <w:r w:rsidRPr="00780599">
        <w:rPr>
          <w:lang w:eastAsia="en-US"/>
        </w:rPr>
        <w:t xml:space="preserve">TA for under-graduate course on software testing </w:t>
      </w:r>
      <w:r>
        <w:rPr>
          <w:lang w:eastAsia="en-US"/>
        </w:rPr>
        <w:br/>
      </w:r>
      <w:r w:rsidRPr="00780599">
        <w:rPr>
          <w:lang w:eastAsia="en-US"/>
        </w:rPr>
        <w:t xml:space="preserve">TA for under-graduate course on Logical Foundations of Programming. </w:t>
      </w:r>
    </w:p>
    <w:p w14:paraId="6F68207A" w14:textId="77777777" w:rsidR="00780599" w:rsidRDefault="00780599" w:rsidP="00780599">
      <w:pPr>
        <w:pStyle w:val="ListBullet"/>
        <w:rPr>
          <w:lang w:eastAsia="en-US"/>
        </w:rPr>
      </w:pPr>
      <w:r w:rsidRPr="00780599">
        <w:rPr>
          <w:lang w:eastAsia="en-US"/>
        </w:rPr>
        <w:t xml:space="preserve">Programmer Analyst at Cognizant Technology Solutions July 2010 - June 2014 (4 years) I was a developer at Cognizant. I helped develop web applications for Insurance companies. My work mainly involved analyzing client requirements, developing, enhancing and deploying applications based on those requirements. </w:t>
      </w:r>
    </w:p>
    <w:p w14:paraId="4E38A3F5" w14:textId="0FE5487C" w:rsidR="005F65BA" w:rsidRDefault="00780599" w:rsidP="00780599">
      <w:pPr>
        <w:pStyle w:val="ListBullet"/>
        <w:rPr>
          <w:lang w:eastAsia="en-US"/>
        </w:rPr>
      </w:pPr>
      <w:r w:rsidRPr="00780599">
        <w:rPr>
          <w:lang w:eastAsia="en-US"/>
        </w:rPr>
        <w:t>Intern at Tata Consultancy Services June 2008 - September 2008 (4 months)</w:t>
      </w:r>
    </w:p>
    <w:sdt>
      <w:sdtPr>
        <w:id w:val="720946933"/>
        <w:placeholder>
          <w:docPart w:val="B941F161443D7B4C97C837221E45FEA1"/>
        </w:placeholder>
        <w:temporary/>
        <w:showingPlcHdr/>
        <w15:appearance w15:val="hidden"/>
      </w:sdtPr>
      <w:sdtEndPr/>
      <w:sdtContent>
        <w:p w14:paraId="6DF6CF09" w14:textId="77777777" w:rsidR="005F65BA" w:rsidRDefault="00C833C2">
          <w:pPr>
            <w:pStyle w:val="Heading1"/>
          </w:pPr>
          <w:r>
            <w:t>Education</w:t>
          </w:r>
        </w:p>
      </w:sdtContent>
    </w:sdt>
    <w:p w14:paraId="068B1839" w14:textId="69DDD977" w:rsidR="00470DB6" w:rsidRDefault="00470DB6" w:rsidP="00470DB6">
      <w:pPr>
        <w:pStyle w:val="ListBullet"/>
        <w:rPr>
          <w:lang w:eastAsia="en-US"/>
        </w:rPr>
      </w:pPr>
      <w:r>
        <w:rPr>
          <w:lang w:eastAsia="en-US"/>
        </w:rPr>
        <w:t xml:space="preserve">Kansas State University </w:t>
      </w:r>
      <w:r w:rsidR="007A1FC4">
        <w:rPr>
          <w:lang w:eastAsia="en-US"/>
        </w:rPr>
        <w:t>(2014 – Present)</w:t>
      </w:r>
      <w:r>
        <w:rPr>
          <w:lang w:eastAsia="en-US"/>
        </w:rPr>
        <w:br/>
        <w:t xml:space="preserve">- </w:t>
      </w:r>
      <w:r w:rsidR="007A1FC4">
        <w:rPr>
          <w:lang w:eastAsia="en-US"/>
        </w:rPr>
        <w:t>PHD in Computer Science</w:t>
      </w:r>
      <w:r w:rsidR="00EB6287">
        <w:rPr>
          <w:lang w:eastAsia="en-US"/>
        </w:rPr>
        <w:t xml:space="preserve"> (3.875/4)</w:t>
      </w:r>
    </w:p>
    <w:p w14:paraId="050312C8" w14:textId="7EECA137" w:rsidR="00470DB6" w:rsidRPr="00470DB6" w:rsidRDefault="00470DB6" w:rsidP="00470DB6">
      <w:pPr>
        <w:pStyle w:val="ListBullet"/>
        <w:rPr>
          <w:lang w:eastAsia="en-US"/>
        </w:rPr>
      </w:pPr>
      <w:r>
        <w:rPr>
          <w:lang w:eastAsia="en-US"/>
        </w:rPr>
        <w:t>West Bengal University of Technology, India (2006-2010)</w:t>
      </w:r>
      <w:r>
        <w:rPr>
          <w:lang w:eastAsia="en-US"/>
        </w:rPr>
        <w:br/>
        <w:t>- Bachelor of Technology in Information Technology</w:t>
      </w:r>
      <w:r w:rsidR="00EB6287">
        <w:rPr>
          <w:lang w:eastAsia="en-US"/>
        </w:rPr>
        <w:t xml:space="preserve"> (8/10)</w:t>
      </w:r>
    </w:p>
    <w:sdt>
      <w:sdtPr>
        <w:id w:val="520597245"/>
        <w:placeholder>
          <w:docPart w:val="1E8A00CB2304A145B713681733FEB213"/>
        </w:placeholder>
        <w:temporary/>
        <w:showingPlcHdr/>
        <w15:appearance w15:val="hidden"/>
      </w:sdtPr>
      <w:sdtEndPr/>
      <w:sdtContent>
        <w:p w14:paraId="0AB1A320" w14:textId="77777777" w:rsidR="005F65BA" w:rsidRDefault="00C833C2">
          <w:pPr>
            <w:pStyle w:val="Heading1"/>
          </w:pPr>
          <w:r>
            <w:t>Awards and Acknowledgements</w:t>
          </w:r>
        </w:p>
      </w:sdtContent>
    </w:sdt>
    <w:p w14:paraId="72268715" w14:textId="5F3D67DF" w:rsidR="00F7654B" w:rsidRDefault="00F7654B" w:rsidP="00F7654B">
      <w:pPr>
        <w:pStyle w:val="ListBullet"/>
      </w:pPr>
      <w:r>
        <w:t>Kansas State Engineering Fellowship Award by Kansas State university for pursuing a PHD in Computer Science.</w:t>
      </w:r>
    </w:p>
    <w:p w14:paraId="3112F53F" w14:textId="6F9FC45F" w:rsidR="005F65BA" w:rsidRDefault="00F7654B" w:rsidP="00F7654B">
      <w:pPr>
        <w:pStyle w:val="ListBullet"/>
      </w:pPr>
      <w:r>
        <w:lastRenderedPageBreak/>
        <w:t>Graduate Admission Test For Engineering in Computer Science by IIT Bombay</w:t>
      </w:r>
      <w:r>
        <w:br/>
        <w:t xml:space="preserve">- Among the top 3% of all test takers throughout the country. </w:t>
      </w:r>
    </w:p>
    <w:p w14:paraId="0DF54ADE" w14:textId="77777777" w:rsidR="00612AFD" w:rsidRDefault="00612AFD" w:rsidP="00612AFD">
      <w:pPr>
        <w:pStyle w:val="ListBullet"/>
        <w:numPr>
          <w:ilvl w:val="0"/>
          <w:numId w:val="0"/>
        </w:numPr>
        <w:ind w:left="216" w:hanging="216"/>
      </w:pPr>
    </w:p>
    <w:p w14:paraId="1645EE35" w14:textId="56F1A5E7" w:rsidR="00612AFD" w:rsidRPr="00EB6287" w:rsidRDefault="00612AFD" w:rsidP="00EB6287">
      <w:pPr>
        <w:pStyle w:val="Heading1"/>
        <w:rPr>
          <w:rFonts w:asciiTheme="minorHAnsi" w:eastAsiaTheme="minorHAnsi" w:hAnsiTheme="minorHAnsi" w:cstheme="minorBidi"/>
          <w:b w:val="0"/>
          <w:caps w:val="0"/>
          <w:color w:val="7F7F7F" w:themeColor="text1" w:themeTint="80"/>
          <w:sz w:val="20"/>
          <w:szCs w:val="20"/>
        </w:rPr>
      </w:pPr>
      <w:r>
        <w:t>Recent Projects</w:t>
      </w:r>
    </w:p>
    <w:p w14:paraId="224FCAE3" w14:textId="34AB5CDE" w:rsidR="00612AFD" w:rsidRDefault="00612AFD" w:rsidP="00612AFD">
      <w:pPr>
        <w:pStyle w:val="ListBullet"/>
        <w:rPr>
          <w:lang w:eastAsia="en-US"/>
        </w:rPr>
      </w:pPr>
      <w:r>
        <w:rPr>
          <w:lang w:eastAsia="en-US"/>
        </w:rPr>
        <w:t>A study of vulnerabilities in Android apps (ongoing)</w:t>
      </w:r>
    </w:p>
    <w:p w14:paraId="36E94BE6" w14:textId="52C9263B" w:rsidR="00612AFD" w:rsidRDefault="00612AFD" w:rsidP="00612AFD">
      <w:pPr>
        <w:pStyle w:val="ListBullet"/>
        <w:rPr>
          <w:lang w:eastAsia="en-US"/>
        </w:rPr>
      </w:pPr>
      <w:r>
        <w:rPr>
          <w:lang w:eastAsia="en-US"/>
        </w:rPr>
        <w:t>A Domain Specific Language to help design secure mobile apps (ongoing)</w:t>
      </w:r>
    </w:p>
    <w:p w14:paraId="2B3E21DD" w14:textId="112E3DFD" w:rsidR="00612AFD" w:rsidRDefault="00612AFD" w:rsidP="00612AFD">
      <w:pPr>
        <w:pStyle w:val="ListBullet"/>
        <w:rPr>
          <w:lang w:eastAsia="en-US"/>
        </w:rPr>
      </w:pPr>
      <w:r>
        <w:rPr>
          <w:lang w:eastAsia="en-US"/>
        </w:rPr>
        <w:t>An Android app for veterinarians called Bull Soundness Ev</w:t>
      </w:r>
      <w:bookmarkStart w:id="0" w:name="_GoBack"/>
      <w:bookmarkEnd w:id="0"/>
      <w:r>
        <w:rPr>
          <w:lang w:eastAsia="en-US"/>
        </w:rPr>
        <w:t>aluation (as appears in Google Play)</w:t>
      </w:r>
    </w:p>
    <w:p w14:paraId="1EE39575" w14:textId="65C5B6A4" w:rsidR="008F397D" w:rsidRDefault="008F397D" w:rsidP="008F397D">
      <w:pPr>
        <w:pStyle w:val="Heading1"/>
        <w:rPr>
          <w:rFonts w:asciiTheme="minorHAnsi" w:eastAsiaTheme="minorHAnsi" w:hAnsiTheme="minorHAnsi" w:cstheme="minorBidi"/>
          <w:b w:val="0"/>
          <w:caps w:val="0"/>
          <w:color w:val="7F7F7F" w:themeColor="text1" w:themeTint="80"/>
          <w:sz w:val="20"/>
          <w:szCs w:val="20"/>
        </w:rPr>
      </w:pPr>
      <w:r>
        <w:t>Skills</w:t>
      </w:r>
    </w:p>
    <w:p w14:paraId="2E5E6845" w14:textId="122D2291" w:rsidR="006664BB" w:rsidRDefault="008F397D" w:rsidP="008F397D">
      <w:pPr>
        <w:pStyle w:val="ListBullet"/>
        <w:numPr>
          <w:ilvl w:val="0"/>
          <w:numId w:val="0"/>
        </w:numPr>
        <w:ind w:left="216" w:hanging="216"/>
        <w:rPr>
          <w:lang w:eastAsia="en-US"/>
        </w:rPr>
      </w:pPr>
      <w:r>
        <w:rPr>
          <w:lang w:eastAsia="en-US"/>
        </w:rPr>
        <w:t xml:space="preserve">Android, Java, Junit, </w:t>
      </w:r>
      <w:r w:rsidR="00AA2E7A">
        <w:rPr>
          <w:lang w:eastAsia="en-US"/>
        </w:rPr>
        <w:t>Functional Programming (SML, Racket), Prolog, SQL, Python, JavaScript, Unix, Software Engineering, Verification Tools (All</w:t>
      </w:r>
      <w:r w:rsidR="006664BB">
        <w:rPr>
          <w:lang w:eastAsia="en-US"/>
        </w:rPr>
        <w:t>oy Analyzer, TLA+), Compiler con</w:t>
      </w:r>
      <w:r w:rsidR="00AA2E7A">
        <w:rPr>
          <w:lang w:eastAsia="en-US"/>
        </w:rPr>
        <w:t>struction.</w:t>
      </w:r>
    </w:p>
    <w:p w14:paraId="0A947945" w14:textId="62964D13" w:rsidR="006664BB" w:rsidRDefault="006664BB" w:rsidP="006664BB">
      <w:pPr>
        <w:pStyle w:val="Heading1"/>
        <w:rPr>
          <w:rFonts w:asciiTheme="minorHAnsi" w:eastAsiaTheme="minorHAnsi" w:hAnsiTheme="minorHAnsi" w:cstheme="minorBidi"/>
          <w:b w:val="0"/>
          <w:caps w:val="0"/>
          <w:color w:val="7F7F7F" w:themeColor="text1" w:themeTint="80"/>
          <w:sz w:val="20"/>
          <w:szCs w:val="20"/>
        </w:rPr>
      </w:pPr>
      <w:r>
        <w:t>Contact</w:t>
      </w:r>
    </w:p>
    <w:p w14:paraId="143722E4" w14:textId="3D565EF7" w:rsidR="006664BB" w:rsidRDefault="006664BB" w:rsidP="006664BB">
      <w:pPr>
        <w:pStyle w:val="ListBullet"/>
        <w:rPr>
          <w:lang w:eastAsia="en-US"/>
        </w:rPr>
      </w:pPr>
      <w:r>
        <w:rPr>
          <w:lang w:eastAsia="en-US"/>
        </w:rPr>
        <w:t>Email</w:t>
      </w:r>
      <w:r>
        <w:rPr>
          <w:lang w:eastAsia="en-US"/>
        </w:rPr>
        <w:br/>
        <w:t xml:space="preserve">- </w:t>
      </w:r>
      <w:hyperlink r:id="rId8" w:history="1">
        <w:r w:rsidRPr="00B70FD1">
          <w:rPr>
            <w:rStyle w:val="Hyperlink"/>
            <w:lang w:eastAsia="en-US"/>
          </w:rPr>
          <w:t>joymitro1989</w:t>
        </w:r>
        <w:r w:rsidRPr="00B70FD1">
          <w:rPr>
            <w:rStyle w:val="Hyperlink"/>
            <w:lang w:eastAsia="en-US"/>
          </w:rPr>
          <w:t>@</w:t>
        </w:r>
        <w:r w:rsidRPr="00B70FD1">
          <w:rPr>
            <w:rStyle w:val="Hyperlink"/>
            <w:lang w:eastAsia="en-US"/>
          </w:rPr>
          <w:t>gmail.com</w:t>
        </w:r>
      </w:hyperlink>
      <w:r>
        <w:rPr>
          <w:lang w:eastAsia="en-US"/>
        </w:rPr>
        <w:t xml:space="preserve"> (Personal)</w:t>
      </w:r>
      <w:r>
        <w:rPr>
          <w:lang w:eastAsia="en-US"/>
        </w:rPr>
        <w:br/>
        <w:t xml:space="preserve">- </w:t>
      </w:r>
      <w:hyperlink r:id="rId9" w:history="1">
        <w:r w:rsidRPr="00B70FD1">
          <w:rPr>
            <w:rStyle w:val="Hyperlink"/>
            <w:lang w:eastAsia="en-US"/>
          </w:rPr>
          <w:t>joydeep@ksu.edu</w:t>
        </w:r>
      </w:hyperlink>
      <w:r>
        <w:rPr>
          <w:lang w:eastAsia="en-US"/>
        </w:rPr>
        <w:t xml:space="preserve"> (Professional)</w:t>
      </w:r>
    </w:p>
    <w:p w14:paraId="5269D536" w14:textId="77777777" w:rsidR="006664BB" w:rsidRDefault="006664BB" w:rsidP="006664BB">
      <w:pPr>
        <w:pStyle w:val="ListBullet"/>
        <w:rPr>
          <w:lang w:eastAsia="en-US"/>
        </w:rPr>
      </w:pPr>
      <w:r>
        <w:rPr>
          <w:lang w:eastAsia="en-US"/>
        </w:rPr>
        <w:t>Website</w:t>
      </w:r>
      <w:r>
        <w:rPr>
          <w:lang w:eastAsia="en-US"/>
        </w:rPr>
        <w:br/>
        <w:t xml:space="preserve">- </w:t>
      </w:r>
      <w:hyperlink r:id="rId10" w:history="1">
        <w:r w:rsidRPr="00B70FD1">
          <w:rPr>
            <w:rStyle w:val="Hyperlink"/>
            <w:lang w:eastAsia="en-US"/>
          </w:rPr>
          <w:t>https://joymitra.github.io/</w:t>
        </w:r>
      </w:hyperlink>
    </w:p>
    <w:p w14:paraId="52FDFFF7" w14:textId="77777777" w:rsidR="006664BB" w:rsidRDefault="006664BB" w:rsidP="006664BB">
      <w:pPr>
        <w:pStyle w:val="ListBullet"/>
        <w:numPr>
          <w:ilvl w:val="0"/>
          <w:numId w:val="0"/>
        </w:numPr>
        <w:ind w:left="216" w:hanging="216"/>
        <w:rPr>
          <w:lang w:eastAsia="en-US"/>
        </w:rPr>
      </w:pPr>
    </w:p>
    <w:p w14:paraId="05D66521" w14:textId="47172E79" w:rsidR="006664BB" w:rsidRDefault="006664BB" w:rsidP="00EB6287">
      <w:pPr>
        <w:pStyle w:val="Heading1"/>
        <w:rPr>
          <w:rFonts w:asciiTheme="minorHAnsi" w:eastAsiaTheme="minorHAnsi" w:hAnsiTheme="minorHAnsi" w:cstheme="minorBidi"/>
          <w:b w:val="0"/>
          <w:caps w:val="0"/>
          <w:color w:val="7F7F7F" w:themeColor="text1" w:themeTint="80"/>
          <w:sz w:val="20"/>
          <w:szCs w:val="20"/>
        </w:rPr>
      </w:pPr>
      <w:r>
        <w:rPr>
          <w:lang w:eastAsia="en-US"/>
        </w:rPr>
        <w:t xml:space="preserve"> </w:t>
      </w:r>
      <w:r>
        <w:t>References</w:t>
      </w:r>
    </w:p>
    <w:p w14:paraId="4E4EDF37" w14:textId="01E0A9AD" w:rsidR="006664BB" w:rsidRDefault="006664BB" w:rsidP="006664BB">
      <w:pPr>
        <w:pStyle w:val="ListBullet"/>
        <w:rPr>
          <w:lang w:eastAsia="en-US"/>
        </w:rPr>
      </w:pPr>
      <w:r>
        <w:rPr>
          <w:lang w:eastAsia="en-US"/>
        </w:rPr>
        <w:t xml:space="preserve">Dr. </w:t>
      </w:r>
      <w:proofErr w:type="spellStart"/>
      <w:r>
        <w:rPr>
          <w:lang w:eastAsia="en-US"/>
        </w:rPr>
        <w:t>Venkatesh</w:t>
      </w:r>
      <w:proofErr w:type="spellEnd"/>
      <w:r>
        <w:rPr>
          <w:lang w:eastAsia="en-US"/>
        </w:rPr>
        <w:t xml:space="preserve"> Prasad </w:t>
      </w:r>
      <w:proofErr w:type="spellStart"/>
      <w:r>
        <w:rPr>
          <w:lang w:eastAsia="en-US"/>
        </w:rPr>
        <w:t>Ranganath</w:t>
      </w:r>
      <w:proofErr w:type="spellEnd"/>
      <w:r>
        <w:rPr>
          <w:lang w:eastAsia="en-US"/>
        </w:rPr>
        <w:br/>
        <w:t>- rvprasad@ksu.edu</w:t>
      </w:r>
    </w:p>
    <w:p w14:paraId="367EF975" w14:textId="50C2227B" w:rsidR="008F397D" w:rsidRDefault="006664BB" w:rsidP="00EB6287">
      <w:pPr>
        <w:pStyle w:val="ListBullet"/>
        <w:rPr>
          <w:lang w:eastAsia="en-US"/>
        </w:rPr>
      </w:pPr>
      <w:r>
        <w:rPr>
          <w:lang w:eastAsia="en-US"/>
        </w:rPr>
        <w:t xml:space="preserve">Dr. </w:t>
      </w:r>
      <w:proofErr w:type="spellStart"/>
      <w:r>
        <w:rPr>
          <w:lang w:eastAsia="en-US"/>
        </w:rPr>
        <w:t>Torben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Amtoft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br/>
        <w:t>- tamtoft@ksu.edu</w:t>
      </w:r>
      <w:r w:rsidR="00AA2E7A">
        <w:rPr>
          <w:lang w:eastAsia="en-US"/>
        </w:rPr>
        <w:t xml:space="preserve"> </w:t>
      </w:r>
    </w:p>
    <w:p w14:paraId="2F0D0F75" w14:textId="77777777" w:rsidR="00470DB6" w:rsidRDefault="00470DB6" w:rsidP="00EB6287">
      <w:pPr>
        <w:pStyle w:val="ListBullet"/>
        <w:numPr>
          <w:ilvl w:val="0"/>
          <w:numId w:val="0"/>
        </w:numPr>
      </w:pPr>
    </w:p>
    <w:sectPr w:rsidR="00470DB6" w:rsidSect="00EB6287">
      <w:headerReference w:type="default" r:id="rId11"/>
      <w:footerReference w:type="default" r:id="rId12"/>
      <w:headerReference w:type="first" r:id="rId13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A28176" w14:textId="77777777" w:rsidR="00FA432E" w:rsidRDefault="00FA432E">
      <w:r>
        <w:separator/>
      </w:r>
    </w:p>
  </w:endnote>
  <w:endnote w:type="continuationSeparator" w:id="0">
    <w:p w14:paraId="40ADD222" w14:textId="77777777" w:rsidR="00FA432E" w:rsidRDefault="00FA4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3841CA" w14:textId="77777777" w:rsidR="005F65BA" w:rsidRDefault="00C833C2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B628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FF4B9A" w14:textId="77777777" w:rsidR="00FA432E" w:rsidRDefault="00FA432E">
      <w:r>
        <w:separator/>
      </w:r>
    </w:p>
  </w:footnote>
  <w:footnote w:type="continuationSeparator" w:id="0">
    <w:p w14:paraId="7DC7AB48" w14:textId="77777777" w:rsidR="00FA432E" w:rsidRDefault="00FA43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3B3DBF" w14:textId="77777777" w:rsidR="005F65BA" w:rsidRDefault="00C833C2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41C0329" wp14:editId="61B1F92F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61CA01CD" id="Frame_x0020_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" path="m0,0l5013960,,5013960,7205980,,7205980,,0xm130564,130564l130564,7075416,4883396,7075416,4883396,130564,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C77ED3" w14:textId="77777777" w:rsidR="005F65BA" w:rsidRDefault="00C833C2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3B1703F" wp14:editId="492BD12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1032B05" w14:textId="77777777" w:rsidR="005F65BA" w:rsidRDefault="005F65BA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03B1703F" id="Group_x0020_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50" coordsize="7315200,9601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">
              <v:shape id="Frame_x0020_5" o:spid="_x0000_s1027" style="position:absolute;left:133350;width:7315200;height:9601200;visibility:visible;mso-wrap-style:square;v-text-anchor:middle" coordsize="7315200,9601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47lPxAAA&#10;ANoAAAAPAAAAZHJzL2Rvd25yZXYueG1sRI9PawIxFMTvhX6H8Aq9iGZdVGRrFGlpqT0I/r8+ktfd&#10;xc3LkqS6/famIPQ4zMxvmNmis424kA+1YwXDQQaCWDtTc6lgv3vvT0GEiGywcUwKfinAYv74MMPC&#10;uCtv6LKNpUgQDgUqqGJsCymDrshiGLiWOHnfzluMSfpSGo/XBLeNzLNsIi3WnBYqbOm1In3e/lgF&#10;H703P/xa5Xa0Hx/06KRzj+ujUs9P3fIFRKQu/ofv7U+jYAx/V9INkP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+O5T8QAAADaAAAADwAAAAAAAAAAAAAAAACXAgAAZHJzL2Rv&#10;d25yZXYueG1sUEsFBgAAAAAEAAQA9QAAAIgDAAAAAA==&#10;" path="m0,0l7315200,,7315200,9601200,,9601200,,0xm190488,190488l190488,9410712,7124712,9410712,7124712,190488,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_x0020_8" o:spid="_x0000_s1028" style="position:absolute;left:228600;top:428625;width:358140;height:802005;visibility:visible;mso-wrap-style:square;v-text-anchor:top" coordsize="240,52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8qhOuwAA&#10;ANoAAAAPAAAAZHJzL2Rvd25yZXYueG1sRE9LCsIwEN0L3iGM4E5TBUWqUaQouPML6m5oxrbYTEoT&#10;tXp6sxBcPt5/tmhMKZ5Uu8KygkE/AkGcWl1wpuB0XPcmIJxH1lhaJgVvcrCYt1szjLV98Z6eB5+J&#10;EMIuRgW591UspUtzMuj6tiIO3M3WBn2AdSZ1ja8Qbko5jKKxNFhwaMixoiSn9H54GAXJR+4LjpKV&#10;o/K+u5xHV709jZTqdprlFISnxv/FP/dGKwhbw5VwA+T8Cw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hvKoTrsAAADaAAAADwAAAAAAAAAAAAAAAACXAgAAZHJzL2Rvd25yZXYueG1s&#10;UEsFBgAAAAAEAAQA9QAAAH8DAAAAAA==&#10;" adj="-11796480,,5400" path="m2,0l169,,240,246,169,480,59,480,59,528,,480,2,480,2,0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31032B05" w14:textId="77777777" w:rsidR="005F65BA" w:rsidRDefault="005F65BA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41861C7"/>
    <w:multiLevelType w:val="hybridMultilevel"/>
    <w:tmpl w:val="C9229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0F9"/>
    <w:rsid w:val="00470DB6"/>
    <w:rsid w:val="005F65BA"/>
    <w:rsid w:val="00612AFD"/>
    <w:rsid w:val="006553AC"/>
    <w:rsid w:val="006664BB"/>
    <w:rsid w:val="00780599"/>
    <w:rsid w:val="007A1FC4"/>
    <w:rsid w:val="007C0C28"/>
    <w:rsid w:val="008F397D"/>
    <w:rsid w:val="00AA2E7A"/>
    <w:rsid w:val="00B32B98"/>
    <w:rsid w:val="00BC40F9"/>
    <w:rsid w:val="00C833C2"/>
    <w:rsid w:val="00EB6287"/>
    <w:rsid w:val="00F3226E"/>
    <w:rsid w:val="00F7654B"/>
    <w:rsid w:val="00FA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C9E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6664BB"/>
    <w:rPr>
      <w:color w:val="53C3C7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28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287"/>
    <w:rPr>
      <w:rFonts w:ascii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EB628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EB6287"/>
    <w:rPr>
      <w:color w:val="846B8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8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oymitro1989@gmail.com" TargetMode="External"/><Relationship Id="rId9" Type="http://schemas.openxmlformats.org/officeDocument/2006/relationships/hyperlink" Target="mailto:joydeep@ksu.edu" TargetMode="External"/><Relationship Id="rId10" Type="http://schemas.openxmlformats.org/officeDocument/2006/relationships/hyperlink" Target="https://joymitra.github.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oy/Library/Containers/com.microsoft.Word/Data/Library/Caches/1033/TM10002074/Bold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3987E634B6973468575D25FA721D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D7723-7584-F740-A7CD-ECFA8B73C002}"/>
      </w:docPartPr>
      <w:docPartBody>
        <w:p w:rsidR="00F56C41" w:rsidRDefault="001F3D1D">
          <w:pPr>
            <w:pStyle w:val="F3987E634B6973468575D25FA721D5E2"/>
          </w:pPr>
          <w:r>
            <w:t>Experience</w:t>
          </w:r>
        </w:p>
      </w:docPartBody>
    </w:docPart>
    <w:docPart>
      <w:docPartPr>
        <w:name w:val="B941F161443D7B4C97C837221E45F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2E858-FFC1-1547-BB81-2A9F2838DE22}"/>
      </w:docPartPr>
      <w:docPartBody>
        <w:p w:rsidR="00F56C41" w:rsidRDefault="001F3D1D">
          <w:pPr>
            <w:pStyle w:val="B941F161443D7B4C97C837221E45FEA1"/>
          </w:pPr>
          <w:r>
            <w:t>Education</w:t>
          </w:r>
        </w:p>
      </w:docPartBody>
    </w:docPart>
    <w:docPart>
      <w:docPartPr>
        <w:name w:val="1E8A00CB2304A145B713681733FEB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825F5-0BA5-3E44-80F9-FFFAEEB15D3E}"/>
      </w:docPartPr>
      <w:docPartBody>
        <w:p w:rsidR="00F56C41" w:rsidRDefault="001F3D1D">
          <w:pPr>
            <w:pStyle w:val="1E8A00CB2304A145B713681733FEB213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B9BD5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D1D"/>
    <w:rsid w:val="001F3D1D"/>
    <w:rsid w:val="00B06B2F"/>
    <w:rsid w:val="00E306BA"/>
    <w:rsid w:val="00E406B3"/>
    <w:rsid w:val="00F5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FBFBFA733CA949BD03242393D212FC">
    <w:name w:val="6DFBFBFA733CA949BD03242393D212FC"/>
  </w:style>
  <w:style w:type="paragraph" w:customStyle="1" w:styleId="854DBCDD9F63704E8529E5B7597F3C84">
    <w:name w:val="854DBCDD9F63704E8529E5B7597F3C84"/>
  </w:style>
  <w:style w:type="paragraph" w:customStyle="1" w:styleId="2139BE16304435498A50AC3C6943B140">
    <w:name w:val="2139BE16304435498A50AC3C6943B140"/>
  </w:style>
  <w:style w:type="paragraph" w:customStyle="1" w:styleId="56301D191E198041A7958C420D15EF1F">
    <w:name w:val="56301D191E198041A7958C420D15EF1F"/>
  </w:style>
  <w:style w:type="paragraph" w:customStyle="1" w:styleId="F3987E634B6973468575D25FA721D5E2">
    <w:name w:val="F3987E634B6973468575D25FA721D5E2"/>
  </w:style>
  <w:style w:type="paragraph" w:customStyle="1" w:styleId="77910A2D31B7114CBF0C2076C2305D58">
    <w:name w:val="77910A2D31B7114CBF0C2076C2305D58"/>
  </w:style>
  <w:style w:type="paragraph" w:customStyle="1" w:styleId="2C9E2D694200D6488CC1319AD29BC153">
    <w:name w:val="2C9E2D694200D6488CC1319AD29BC153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0954F053D72B154B982B0D922FCE61D1">
    <w:name w:val="0954F053D72B154B982B0D922FCE61D1"/>
  </w:style>
  <w:style w:type="paragraph" w:customStyle="1" w:styleId="B941F161443D7B4C97C837221E45FEA1">
    <w:name w:val="B941F161443D7B4C97C837221E45FEA1"/>
  </w:style>
  <w:style w:type="paragraph" w:customStyle="1" w:styleId="B575389884330B4C8FF5F1A37CA9E1B2">
    <w:name w:val="B575389884330B4C8FF5F1A37CA9E1B2"/>
  </w:style>
  <w:style w:type="paragraph" w:customStyle="1" w:styleId="1E8A00CB2304A145B713681733FEB213">
    <w:name w:val="1E8A00CB2304A145B713681733FEB213"/>
  </w:style>
  <w:style w:type="paragraph" w:customStyle="1" w:styleId="D1B58601F523614AAF505ABA8EB78D1A">
    <w:name w:val="D1B58601F523614AAF505ABA8EB78D1A"/>
  </w:style>
  <w:style w:type="paragraph" w:customStyle="1" w:styleId="9384686433A70C458472C07D58824679">
    <w:name w:val="9384686433A70C458472C07D58824679"/>
    <w:rsid w:val="00F56C41"/>
  </w:style>
  <w:style w:type="paragraph" w:customStyle="1" w:styleId="2BE14738CF8ADE498D1959D526C29406">
    <w:name w:val="2BE14738CF8ADE498D1959D526C29406"/>
    <w:rsid w:val="00B06B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28C0E-38D2-6E43-9306-1B7577EAA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41</TotalTime>
  <Pages>2</Pages>
  <Words>386</Words>
  <Characters>2206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2016-09-12T21:02:00Z</dcterms:created>
  <dcterms:modified xsi:type="dcterms:W3CDTF">2016-12-02T23:57:00Z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
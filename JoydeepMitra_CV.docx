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4D912" w14:textId="77777777" w:rsidR="00B703F2" w:rsidRPr="003B19FB" w:rsidRDefault="0076759E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Joydeep Mitra</w:t>
      </w:r>
    </w:p>
    <w:p w14:paraId="05888918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8C5DC38" w14:textId="77777777" w:rsidTr="001C29E5">
        <w:tc>
          <w:tcPr>
            <w:tcW w:w="4428" w:type="dxa"/>
          </w:tcPr>
          <w:p w14:paraId="6200135E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76759E">
              <w:rPr>
                <w:rFonts w:asciiTheme="minorHAnsi" w:hAnsiTheme="minorHAnsi" w:cstheme="minorHAnsi"/>
              </w:rPr>
              <w:t>785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76759E">
              <w:rPr>
                <w:rFonts w:asciiTheme="minorHAnsi" w:hAnsiTheme="minorHAnsi" w:cstheme="minorHAnsi"/>
              </w:rPr>
              <w:t>770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76759E">
              <w:rPr>
                <w:rFonts w:asciiTheme="minorHAnsi" w:hAnsiTheme="minorHAnsi" w:cstheme="minorHAnsi"/>
              </w:rPr>
              <w:t>6217</w:t>
            </w:r>
          </w:p>
          <w:p w14:paraId="37F3D916" w14:textId="1798C51E" w:rsidR="00F376E5" w:rsidRPr="003B19FB" w:rsidRDefault="00486B34" w:rsidP="00486B3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76759E">
              <w:rPr>
                <w:rFonts w:asciiTheme="minorHAnsi" w:hAnsiTheme="minorHAnsi" w:cstheme="minorHAnsi"/>
              </w:rPr>
              <w:t>oy</w:t>
            </w:r>
            <w:r>
              <w:rPr>
                <w:rFonts w:asciiTheme="minorHAnsi" w:hAnsiTheme="minorHAnsi" w:cstheme="minorHAnsi"/>
              </w:rPr>
              <w:t>mitro1989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gmail.com</w:t>
            </w:r>
          </w:p>
        </w:tc>
        <w:tc>
          <w:tcPr>
            <w:tcW w:w="4428" w:type="dxa"/>
          </w:tcPr>
          <w:p w14:paraId="20DBF5F7" w14:textId="0AACEC44" w:rsidR="00F376E5" w:rsidRPr="003B19FB" w:rsidRDefault="00B1104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 Christian Ave</w:t>
            </w:r>
          </w:p>
          <w:p w14:paraId="3177B775" w14:textId="29B9089A" w:rsidR="00F376E5" w:rsidRPr="003B19FB" w:rsidRDefault="00B11048" w:rsidP="00B1104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Stony Brook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NY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11790</w:t>
            </w:r>
            <w:bookmarkStart w:id="0" w:name="_GoBack"/>
            <w:bookmarkEnd w:id="0"/>
          </w:p>
        </w:tc>
      </w:tr>
    </w:tbl>
    <w:p w14:paraId="399E2C95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04211A9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5069B48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97FCD0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4BFF591" w14:textId="79E64753" w:rsidR="004D3794" w:rsidRDefault="00A90527" w:rsidP="004D3794">
      <w:pPr>
        <w:tabs>
          <w:tab w:val="left" w:pos="720"/>
          <w:tab w:val="right" w:pos="8640"/>
        </w:tabs>
        <w:ind w:left="720" w:hanging="720"/>
        <w:rPr>
          <w:rFonts w:asciiTheme="minorHAnsi" w:hAnsiTheme="minorHAnsi" w:cstheme="minorHAnsi"/>
          <w:bCs/>
          <w:sz w:val="20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76759E">
        <w:rPr>
          <w:rFonts w:asciiTheme="minorHAnsi" w:hAnsiTheme="minorHAnsi" w:cstheme="minorHAnsi"/>
        </w:rPr>
        <w:t>Kansas State University</w:t>
      </w:r>
      <w:r w:rsidRPr="003B19FB">
        <w:rPr>
          <w:rFonts w:asciiTheme="minorHAnsi" w:hAnsiTheme="minorHAnsi" w:cstheme="minorHAnsi"/>
        </w:rPr>
        <w:t xml:space="preserve">, </w:t>
      </w:r>
      <w:r w:rsidR="0076759E">
        <w:rPr>
          <w:rFonts w:asciiTheme="minorHAnsi" w:hAnsiTheme="minorHAnsi" w:cstheme="minorHAnsi"/>
        </w:rPr>
        <w:br/>
        <w:t>Computer Science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76759E">
        <w:rPr>
          <w:rFonts w:asciiTheme="minorHAnsi" w:hAnsiTheme="minorHAnsi" w:cstheme="minorHAnsi"/>
        </w:rPr>
        <w:t>Aug 20</w:t>
      </w:r>
      <w:r w:rsidR="00FF6F00">
        <w:rPr>
          <w:rFonts w:asciiTheme="minorHAnsi" w:hAnsiTheme="minorHAnsi" w:cstheme="minorHAnsi"/>
        </w:rPr>
        <w:t>20</w:t>
      </w:r>
      <w:r w:rsidR="004D3794">
        <w:rPr>
          <w:rFonts w:asciiTheme="minorHAnsi" w:hAnsiTheme="minorHAnsi" w:cstheme="minorHAnsi"/>
        </w:rPr>
        <w:br/>
      </w:r>
      <w:r w:rsidR="004D3794" w:rsidRPr="004D3794">
        <w:rPr>
          <w:rFonts w:asciiTheme="minorHAnsi" w:hAnsiTheme="minorHAnsi" w:cstheme="minorHAnsi"/>
          <w:sz w:val="20"/>
        </w:rPr>
        <w:t xml:space="preserve">Dissertation: </w:t>
      </w:r>
      <w:r w:rsidR="004D3794" w:rsidRPr="004D3794">
        <w:rPr>
          <w:rFonts w:asciiTheme="minorHAnsi" w:hAnsiTheme="minorHAnsi" w:cstheme="minorHAnsi"/>
          <w:b/>
          <w:bCs/>
          <w:sz w:val="20"/>
        </w:rPr>
        <w:t>A development methodology to help build secure mobile apps</w:t>
      </w:r>
      <w:r w:rsidR="00FF5382">
        <w:rPr>
          <w:rFonts w:asciiTheme="minorHAnsi" w:hAnsiTheme="minorHAnsi" w:cstheme="minorHAnsi"/>
          <w:b/>
          <w:bCs/>
          <w:sz w:val="20"/>
        </w:rPr>
        <w:br/>
      </w:r>
      <w:r w:rsidR="00FF5382" w:rsidRPr="00FF5382">
        <w:rPr>
          <w:rFonts w:asciiTheme="minorHAnsi" w:hAnsiTheme="minorHAnsi" w:cstheme="minorHAnsi"/>
          <w:bCs/>
          <w:sz w:val="20"/>
        </w:rPr>
        <w:t>(</w:t>
      </w:r>
      <w:hyperlink r:id="rId7" w:history="1">
        <w:r w:rsidR="00FF5382" w:rsidRPr="003C175D">
          <w:rPr>
            <w:rStyle w:val="Hyperlink"/>
            <w:rFonts w:asciiTheme="minorHAnsi" w:hAnsiTheme="minorHAnsi" w:cstheme="minorHAnsi"/>
            <w:bCs/>
            <w:sz w:val="20"/>
          </w:rPr>
          <w:t>https://krex.k-state.edu/dspace/handle/2097/40747)</w:t>
        </w:r>
      </w:hyperlink>
    </w:p>
    <w:p w14:paraId="3AD62F8C" w14:textId="77777777" w:rsidR="00FF5382" w:rsidRPr="004D3794" w:rsidRDefault="00FF5382" w:rsidP="004D3794">
      <w:pPr>
        <w:tabs>
          <w:tab w:val="left" w:pos="720"/>
          <w:tab w:val="right" w:pos="8640"/>
        </w:tabs>
        <w:ind w:left="720" w:hanging="720"/>
        <w:rPr>
          <w:rFonts w:asciiTheme="minorHAnsi" w:hAnsiTheme="minorHAnsi" w:cstheme="minorHAnsi"/>
          <w:b/>
          <w:bCs/>
        </w:rPr>
      </w:pPr>
    </w:p>
    <w:p w14:paraId="3BCE8E4C" w14:textId="77777777" w:rsidR="003C2755" w:rsidRPr="003C2755" w:rsidRDefault="003C2755" w:rsidP="00A90527">
      <w:pPr>
        <w:rPr>
          <w:rFonts w:asciiTheme="minorHAnsi" w:hAnsiTheme="minorHAnsi" w:cstheme="minorHAnsi"/>
          <w:i/>
        </w:rPr>
      </w:pPr>
    </w:p>
    <w:p w14:paraId="6363C1CC" w14:textId="39F261D4" w:rsidR="00A90527" w:rsidRPr="003B19FB" w:rsidRDefault="00EA2F62" w:rsidP="00440691">
      <w:pPr>
        <w:tabs>
          <w:tab w:val="left" w:pos="720"/>
          <w:tab w:val="right" w:pos="8640"/>
        </w:tabs>
        <w:ind w:left="720" w:hanging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 w:rsidR="0076759E">
        <w:rPr>
          <w:rFonts w:asciiTheme="minorHAnsi" w:hAnsiTheme="minorHAnsi" w:cstheme="minorHAnsi"/>
          <w:b/>
        </w:rPr>
        <w:t>S</w:t>
      </w:r>
      <w:r w:rsidRPr="003B19FB">
        <w:rPr>
          <w:rFonts w:asciiTheme="minorHAnsi" w:hAnsiTheme="minorHAnsi" w:cstheme="minorHAnsi"/>
          <w:b/>
        </w:rPr>
        <w:tab/>
      </w:r>
      <w:r w:rsidR="0076759E">
        <w:rPr>
          <w:rFonts w:asciiTheme="minorHAnsi" w:hAnsiTheme="minorHAnsi" w:cstheme="minorHAnsi"/>
        </w:rPr>
        <w:t>West Bengal University of Technology</w:t>
      </w:r>
      <w:r w:rsidRPr="003B19FB">
        <w:rPr>
          <w:rFonts w:asciiTheme="minorHAnsi" w:hAnsiTheme="minorHAnsi" w:cstheme="minorHAnsi"/>
        </w:rPr>
        <w:t xml:space="preserve">, </w:t>
      </w:r>
      <w:r w:rsidR="0076759E">
        <w:rPr>
          <w:rFonts w:asciiTheme="minorHAnsi" w:hAnsiTheme="minorHAnsi" w:cstheme="minorHAnsi"/>
        </w:rPr>
        <w:br/>
        <w:t>Information Technology</w:t>
      </w:r>
      <w:r w:rsidRPr="003B19FB">
        <w:rPr>
          <w:rFonts w:asciiTheme="minorHAnsi" w:hAnsiTheme="minorHAnsi" w:cstheme="minorHAnsi"/>
        </w:rPr>
        <w:tab/>
      </w:r>
      <w:r w:rsidR="00FF6F00">
        <w:rPr>
          <w:rFonts w:asciiTheme="minorHAnsi" w:hAnsiTheme="minorHAnsi" w:cstheme="minorHAnsi"/>
        </w:rPr>
        <w:t>Jun 2010</w:t>
      </w:r>
    </w:p>
    <w:p w14:paraId="050EAD8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F2364D7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2BE0555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835A34C" w14:textId="77777777" w:rsidR="00AB13E3" w:rsidRPr="003B19FB" w:rsidRDefault="00AB13E3" w:rsidP="00AB13E3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Ann and Dave Braun Student Inventor Award, Kansas State University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2019</w:t>
      </w:r>
    </w:p>
    <w:p w14:paraId="1CC66E28" w14:textId="2492C574" w:rsidR="00AB13E3" w:rsidRPr="00AB13E3" w:rsidRDefault="00AB13E3" w:rsidP="00AB13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Awarded to </w:t>
      </w:r>
      <w:r w:rsidR="008920B5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student in the university annually for an innovation with</w:t>
      </w:r>
      <w:r>
        <w:rPr>
          <w:rFonts w:asciiTheme="minorHAnsi" w:hAnsiTheme="minorHAnsi" w:cstheme="minorHAnsi"/>
        </w:rPr>
        <w:br/>
        <w:t>commercial potential</w:t>
      </w:r>
    </w:p>
    <w:p w14:paraId="037CBC51" w14:textId="77777777" w:rsidR="00AB13E3" w:rsidRDefault="00AB13E3" w:rsidP="00AB13E3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63512359" w14:textId="77777777" w:rsidR="00AB13E3" w:rsidRDefault="0076759E" w:rsidP="00AB13E3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Android Security Rewards</w:t>
      </w:r>
      <w:r w:rsidR="00AB13E3">
        <w:rPr>
          <w:rFonts w:asciiTheme="minorHAnsi" w:hAnsiTheme="minorHAnsi" w:cstheme="minorHAnsi"/>
          <w:b/>
        </w:rPr>
        <w:t>, Google Inc.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</w:t>
      </w:r>
    </w:p>
    <w:p w14:paraId="3AC608D1" w14:textId="745E9313" w:rsidR="00A90527" w:rsidRPr="003B19FB" w:rsidRDefault="00AB13E3" w:rsidP="00AB13E3">
      <w:pPr>
        <w:tabs>
          <w:tab w:val="right" w:pos="8640"/>
        </w:tabs>
        <w:rPr>
          <w:rFonts w:asciiTheme="minorHAnsi" w:hAnsiTheme="minorHAnsi" w:cstheme="minorHAnsi"/>
        </w:rPr>
      </w:pPr>
      <w:r>
        <w:t xml:space="preserve">Awarded for </w:t>
      </w:r>
      <w:r w:rsidR="0076759E">
        <w:t>discover</w:t>
      </w:r>
      <w:r w:rsidR="003428C1">
        <w:t>ing</w:t>
      </w:r>
      <w:r w:rsidR="0076759E">
        <w:t xml:space="preserve"> </w:t>
      </w:r>
      <w:r w:rsidR="003428C1">
        <w:t xml:space="preserve">two </w:t>
      </w:r>
      <w:r w:rsidR="0076759E">
        <w:t xml:space="preserve">vulnerabilities affecting Android 7 thru Android 9 </w:t>
      </w:r>
      <w:r>
        <w:br/>
      </w:r>
      <w:r w:rsidR="0076759E">
        <w:t>(CVE-2018-9548</w:t>
      </w:r>
      <w:r w:rsidR="004A7C34">
        <w:t>, CVE-2019-9463</w:t>
      </w:r>
      <w:r w:rsidR="0076759E">
        <w:t>)</w:t>
      </w:r>
      <w:r w:rsidR="004A7C34">
        <w:t>.</w:t>
      </w:r>
    </w:p>
    <w:p w14:paraId="5A4CFA96" w14:textId="77777777" w:rsidR="00A90527" w:rsidRPr="003B19FB" w:rsidRDefault="0076759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br/>
        <w:t>Kansas State Engineering Fellowship</w:t>
      </w:r>
      <w:r w:rsidR="00AB13E3">
        <w:rPr>
          <w:rFonts w:asciiTheme="minorHAnsi" w:hAnsiTheme="minorHAnsi" w:cstheme="minorHAnsi"/>
          <w:b/>
        </w:rPr>
        <w:t>, Kansas State University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2014-2016</w:t>
      </w:r>
    </w:p>
    <w:p w14:paraId="56364354" w14:textId="77777777" w:rsidR="00AB13E3" w:rsidRPr="00AB13E3" w:rsidRDefault="00AB13E3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76759E">
        <w:rPr>
          <w:rFonts w:asciiTheme="minorHAnsi" w:hAnsiTheme="minorHAnsi" w:cstheme="minorHAnsi"/>
        </w:rPr>
        <w:t>warded to select incoming PhD students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7AC1CA8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7827A4C" w14:textId="137CE6CD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</w:p>
    <w:p w14:paraId="639AA1B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64ABD87" w14:textId="43027A66" w:rsidR="00683569" w:rsidRPr="003B19FB" w:rsidRDefault="00683569" w:rsidP="00683569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Assistant Professor of Practice, Stony Brook University</w:t>
      </w:r>
      <w:r>
        <w:rPr>
          <w:rFonts w:asciiTheme="minorHAnsi" w:hAnsiTheme="minorHAnsi" w:cstheme="minorHAnsi"/>
        </w:rPr>
        <w:tab/>
        <w:t>2020-Present</w:t>
      </w:r>
    </w:p>
    <w:p w14:paraId="2DA2D6F8" w14:textId="77777777" w:rsidR="00683569" w:rsidRPr="00683569" w:rsidRDefault="00683569" w:rsidP="00683569">
      <w:pPr>
        <w:pStyle w:val="ListParagraph"/>
        <w:tabs>
          <w:tab w:val="right" w:pos="8640"/>
        </w:tabs>
        <w:rPr>
          <w:rFonts w:cstheme="minorHAnsi"/>
          <w:b/>
        </w:rPr>
      </w:pPr>
    </w:p>
    <w:p w14:paraId="3E3B60F8" w14:textId="77777777" w:rsidR="00A90527" w:rsidRPr="003B19FB" w:rsidRDefault="0076759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Assistant</w:t>
      </w:r>
      <w:r>
        <w:rPr>
          <w:rFonts w:asciiTheme="minorHAnsi" w:hAnsiTheme="minorHAnsi" w:cstheme="minorHAnsi"/>
        </w:rPr>
        <w:tab/>
        <w:t>2016-2018</w:t>
      </w:r>
    </w:p>
    <w:p w14:paraId="0703E25D" w14:textId="77777777" w:rsidR="0076759E" w:rsidRPr="00E9506E" w:rsidRDefault="0076759E" w:rsidP="0076759E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Ghera – A repository of Android app vulnerability benchmarks: </w:t>
      </w:r>
      <w:r>
        <w:br/>
      </w:r>
      <w:hyperlink r:id="rId8" w:history="1">
        <w:r w:rsidRPr="007C1C50">
          <w:rPr>
            <w:rStyle w:val="Hyperlink"/>
          </w:rPr>
          <w:t>https://bitbucket.org/secure-it-i/android-app-vulnerability-benchmarks</w:t>
        </w:r>
      </w:hyperlink>
    </w:p>
    <w:p w14:paraId="3B0FBC36" w14:textId="77777777" w:rsidR="0076759E" w:rsidRDefault="0076759E" w:rsidP="0076759E">
      <w:pPr>
        <w:pStyle w:val="ListParagraph"/>
        <w:numPr>
          <w:ilvl w:val="0"/>
          <w:numId w:val="4"/>
        </w:numPr>
      </w:pPr>
      <w:r>
        <w:t xml:space="preserve">Rekha – An empirical evaluation of freely available security analysis tools in Android. </w:t>
      </w:r>
      <w:hyperlink r:id="rId9" w:history="1">
        <w:r w:rsidRPr="00216C46">
          <w:rPr>
            <w:rStyle w:val="Hyperlink"/>
          </w:rPr>
          <w:t>https://bitbucket.org/secure-it-i/may2018/src</w:t>
        </w:r>
      </w:hyperlink>
    </w:p>
    <w:p w14:paraId="65B446D2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00DD302" w14:textId="77777777" w:rsidR="00A90527" w:rsidRPr="003B19FB" w:rsidRDefault="0076759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Google Summer of Code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Summer 2017</w:t>
      </w:r>
    </w:p>
    <w:p w14:paraId="3D64E312" w14:textId="0F327884" w:rsidR="00A90527" w:rsidRPr="003B19FB" w:rsidRDefault="0076759E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Intern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MIT </w:t>
      </w:r>
      <w:r w:rsidR="00CD5233">
        <w:rPr>
          <w:rFonts w:asciiTheme="minorHAnsi" w:hAnsiTheme="minorHAnsi" w:cstheme="minorHAnsi"/>
        </w:rPr>
        <w:t>App Inventor</w:t>
      </w:r>
    </w:p>
    <w:p w14:paraId="36CF71A1" w14:textId="79689C53" w:rsidR="0076759E" w:rsidRPr="00D26AD4" w:rsidRDefault="00A509A9" w:rsidP="00D26AD4">
      <w:pPr>
        <w:pStyle w:val="ListParagraph"/>
        <w:numPr>
          <w:ilvl w:val="0"/>
          <w:numId w:val="4"/>
        </w:numPr>
        <w:rPr>
          <w:color w:val="0000FF"/>
          <w:u w:val="single"/>
        </w:rPr>
      </w:pPr>
      <w:r>
        <w:t xml:space="preserve">Helped </w:t>
      </w:r>
      <w:r w:rsidR="00F0458D">
        <w:t>design and implement</w:t>
      </w:r>
      <w:r w:rsidR="0076759E">
        <w:t xml:space="preserve"> </w:t>
      </w:r>
      <w:r w:rsidR="0076759E" w:rsidRPr="00F74F25">
        <w:t>CloudDB</w:t>
      </w:r>
      <w:r w:rsidR="0076759E">
        <w:t xml:space="preserve"> for developers of App Inventor. </w:t>
      </w:r>
      <w:hyperlink r:id="rId10" w:history="1">
        <w:r w:rsidR="0076759E" w:rsidRPr="0076759E">
          <w:rPr>
            <w:rStyle w:val="Hyperlink"/>
          </w:rPr>
          <w:t>https://github.com/JoyMitra/appinventor-sources/blob/joy_dev/My_GSOC_Contribution.md</w:t>
        </w:r>
      </w:hyperlink>
      <w:r w:rsidR="00251FA2" w:rsidRPr="0076759E">
        <w:rPr>
          <w:rStyle w:val="Hyperlink"/>
        </w:rPr>
        <w:t>Skill/Accomplishment/Project</w:t>
      </w:r>
    </w:p>
    <w:p w14:paraId="4F46EBFA" w14:textId="77777777" w:rsidR="0076759E" w:rsidRDefault="0076759E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6ED7C264" w14:textId="5DBD9918" w:rsidR="00A90527" w:rsidRPr="003B19FB" w:rsidRDefault="0076759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Cognizant Technology Solutions</w:t>
      </w:r>
      <w:r w:rsidR="005709EC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India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</w:t>
      </w:r>
      <w:r w:rsidR="00EA2F62" w:rsidRPr="003B19FB">
        <w:rPr>
          <w:rFonts w:asciiTheme="minorHAnsi" w:hAnsiTheme="minorHAnsi" w:cstheme="minorHAnsi"/>
        </w:rPr>
        <w:t xml:space="preserve"> </w:t>
      </w:r>
      <w:r w:rsidR="0062695F">
        <w:rPr>
          <w:rFonts w:asciiTheme="minorHAnsi" w:hAnsiTheme="minorHAnsi" w:cstheme="minorHAnsi"/>
        </w:rPr>
        <w:t xml:space="preserve">-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14</w:t>
      </w:r>
    </w:p>
    <w:p w14:paraId="664957BC" w14:textId="77777777" w:rsidR="00A90527" w:rsidRPr="003B19FB" w:rsidRDefault="0076759E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Programmer Analyst</w:t>
      </w:r>
    </w:p>
    <w:p w14:paraId="26B7A63C" w14:textId="77777777" w:rsidR="00251FA2" w:rsidRDefault="0076759E" w:rsidP="00A90527">
      <w:pPr>
        <w:pStyle w:val="ListParagraph"/>
        <w:numPr>
          <w:ilvl w:val="0"/>
          <w:numId w:val="4"/>
        </w:numPr>
      </w:pPr>
      <w:r>
        <w:t>Helped develop and maintain the payment management system for insurance companies like MetLife and John Hancock</w:t>
      </w:r>
    </w:p>
    <w:p w14:paraId="6E710497" w14:textId="77777777" w:rsidR="0076759E" w:rsidRPr="0076759E" w:rsidRDefault="0076759E" w:rsidP="0076759E">
      <w:pPr>
        <w:pStyle w:val="ListParagraph"/>
      </w:pPr>
    </w:p>
    <w:p w14:paraId="00CA08EC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61C5072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EB0063C" w14:textId="0215AB9B" w:rsidR="00A90527" w:rsidRPr="003B19FB" w:rsidRDefault="0076759E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Kansas State University</w:t>
      </w:r>
      <w:r w:rsidR="00C7161D" w:rsidRPr="003B19FB">
        <w:rPr>
          <w:rFonts w:asciiTheme="minorHAnsi" w:hAnsiTheme="minorHAnsi" w:cstheme="minorHAnsi"/>
        </w:rPr>
        <w:tab/>
      </w:r>
      <w:r w:rsidR="006E6A51">
        <w:rPr>
          <w:rFonts w:asciiTheme="minorHAnsi" w:hAnsiTheme="minorHAnsi" w:cstheme="minorHAnsi"/>
        </w:rPr>
        <w:t>2014 - 2020</w:t>
      </w:r>
    </w:p>
    <w:p w14:paraId="21EC1167" w14:textId="77777777" w:rsidR="00A90527" w:rsidRDefault="005318D8" w:rsidP="00251FA2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Course </w:t>
      </w:r>
      <w:r w:rsidR="00D3261F">
        <w:rPr>
          <w:rFonts w:asciiTheme="minorHAnsi" w:hAnsiTheme="minorHAnsi" w:cstheme="minorHAnsi"/>
        </w:rPr>
        <w:t>Assisted</w:t>
      </w:r>
      <w:r>
        <w:rPr>
          <w:rFonts w:asciiTheme="minorHAnsi" w:hAnsiTheme="minorHAnsi" w:cstheme="minorHAnsi"/>
        </w:rPr>
        <w:t>:</w:t>
      </w:r>
    </w:p>
    <w:p w14:paraId="78645B94" w14:textId="77777777" w:rsidR="005318D8" w:rsidRDefault="005318D8" w:rsidP="005318D8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Logical Foundations of Programming</w:t>
      </w:r>
    </w:p>
    <w:p w14:paraId="3D1A41B0" w14:textId="6C959E72" w:rsidR="005318D8" w:rsidRDefault="005318D8" w:rsidP="005318D8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Software Testing Techniques </w:t>
      </w:r>
      <w:r w:rsidR="004B30CA">
        <w:rPr>
          <w:rFonts w:asciiTheme="minorHAnsi" w:hAnsiTheme="minorHAnsi" w:cstheme="minorHAnsi"/>
        </w:rPr>
        <w:t>with Python</w:t>
      </w:r>
    </w:p>
    <w:p w14:paraId="3356DFC5" w14:textId="77777777" w:rsidR="005318D8" w:rsidRDefault="005318D8" w:rsidP="005318D8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Software Security</w:t>
      </w:r>
    </w:p>
    <w:p w14:paraId="26D35273" w14:textId="77777777" w:rsidR="005318D8" w:rsidRDefault="005318D8" w:rsidP="005318D8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Languages Design &amp; Implementation</w:t>
      </w:r>
    </w:p>
    <w:p w14:paraId="140EBD01" w14:textId="77777777" w:rsidR="00D3261F" w:rsidRDefault="00D3261F" w:rsidP="00D3261F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Responsibilities:</w:t>
      </w:r>
    </w:p>
    <w:p w14:paraId="14757DD2" w14:textId="77777777" w:rsidR="00D3261F" w:rsidRDefault="00D3261F" w:rsidP="00D3261F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 sessions to assist students with the material</w:t>
      </w:r>
    </w:p>
    <w:p w14:paraId="333FC231" w14:textId="3009A74C" w:rsidR="007276FA" w:rsidRDefault="007276FA" w:rsidP="00D3261F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 designing course material</w:t>
      </w:r>
    </w:p>
    <w:p w14:paraId="7A68AC70" w14:textId="551150CE" w:rsidR="00A90527" w:rsidRPr="00D3261F" w:rsidRDefault="00D3261F" w:rsidP="00D3261F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Grading and designing assignments and exams</w:t>
      </w:r>
      <w:r w:rsidR="00AF04A9">
        <w:rPr>
          <w:rFonts w:asciiTheme="minorHAnsi" w:hAnsiTheme="minorHAnsi" w:cstheme="minorHAnsi"/>
        </w:rPr>
        <w:br/>
      </w:r>
    </w:p>
    <w:p w14:paraId="19F7858E" w14:textId="24BE0C96" w:rsidR="00AF04A9" w:rsidRPr="003B19FB" w:rsidRDefault="00AF04A9" w:rsidP="00AF04A9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Kansas State University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2020 - Present</w:t>
      </w:r>
    </w:p>
    <w:p w14:paraId="47CB4A30" w14:textId="4D0DF181" w:rsidR="00AF04A9" w:rsidRDefault="00AF04A9" w:rsidP="00AF04A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Taught:</w:t>
      </w:r>
    </w:p>
    <w:p w14:paraId="5CE9F6B7" w14:textId="5857A55F" w:rsidR="00AF04A9" w:rsidRDefault="00AF04A9" w:rsidP="00AF04A9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Scripting Languages</w:t>
      </w:r>
    </w:p>
    <w:p w14:paraId="16AABE2C" w14:textId="24B1A68F" w:rsidR="00AF04A9" w:rsidRDefault="00AF04A9" w:rsidP="00AF04A9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Fundamentals</w:t>
      </w:r>
    </w:p>
    <w:p w14:paraId="51509728" w14:textId="77777777" w:rsidR="00AF04A9" w:rsidRDefault="00AF04A9" w:rsidP="00AF04A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Responsibilities:</w:t>
      </w:r>
    </w:p>
    <w:p w14:paraId="1BC3B206" w14:textId="5DE1BBAD" w:rsidR="00AF04A9" w:rsidRDefault="00AF04A9" w:rsidP="00AF04A9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course materials and syllabus</w:t>
      </w:r>
    </w:p>
    <w:p w14:paraId="3D915783" w14:textId="7D26A7A1" w:rsidR="00AF04A9" w:rsidRDefault="00AF04A9" w:rsidP="00AF04A9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 lectures</w:t>
      </w:r>
    </w:p>
    <w:p w14:paraId="0BD7136F" w14:textId="77777777" w:rsidR="00AF04A9" w:rsidRPr="00D3261F" w:rsidRDefault="00AF04A9" w:rsidP="00AF04A9">
      <w:pPr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Grading and designing assignments and exams</w:t>
      </w:r>
    </w:p>
    <w:p w14:paraId="1CAC4C0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8ECC45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4E3603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9274B1A" w14:textId="77777777" w:rsidR="00A90527" w:rsidRPr="003B19FB" w:rsidRDefault="00A90527" w:rsidP="00251FA2">
      <w:pPr>
        <w:pStyle w:val="Heading2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Journal Publications</w:t>
      </w:r>
    </w:p>
    <w:p w14:paraId="4378D54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892D700" w14:textId="7BAB476E" w:rsidR="00A90527" w:rsidRDefault="003C0DCC" w:rsidP="00E3230D">
      <w:pPr>
        <w:ind w:left="72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>Venkatesh-Prasad Ranganath</w:t>
      </w:r>
      <w:r w:rsidR="00D3261F">
        <w:rPr>
          <w:rFonts w:asciiTheme="minorHAnsi" w:hAnsiTheme="minorHAnsi" w:cstheme="minorHAnsi"/>
        </w:rPr>
        <w:t xml:space="preserve"> and </w:t>
      </w:r>
      <w:r w:rsidR="00D3261F" w:rsidRPr="00D3261F">
        <w:rPr>
          <w:rFonts w:asciiTheme="minorHAnsi" w:hAnsiTheme="minorHAnsi" w:cstheme="minorHAnsi"/>
          <w:b/>
        </w:rPr>
        <w:t>Joydeep Mitra</w:t>
      </w:r>
      <w:r w:rsidR="00A90527" w:rsidRPr="003B19FB">
        <w:rPr>
          <w:rFonts w:asciiTheme="minorHAnsi" w:hAnsiTheme="minorHAnsi" w:cstheme="minorHAnsi"/>
        </w:rPr>
        <w:t>, “</w:t>
      </w:r>
      <w:r w:rsidR="00D3261F">
        <w:rPr>
          <w:rFonts w:asciiTheme="minorHAnsi" w:hAnsiTheme="minorHAnsi" w:cstheme="minorHAnsi"/>
        </w:rPr>
        <w:t>Are Free Android App Security Analysis Tools Effective in Detecting Known Vulnerabilities?</w:t>
      </w:r>
      <w:r w:rsidR="00A90527" w:rsidRPr="003B19FB">
        <w:rPr>
          <w:rFonts w:asciiTheme="minorHAnsi" w:hAnsiTheme="minorHAnsi" w:cstheme="minorHAnsi"/>
        </w:rPr>
        <w:t xml:space="preserve">” </w:t>
      </w:r>
      <w:r w:rsidR="00D3261F" w:rsidRPr="00076A40">
        <w:rPr>
          <w:rFonts w:asciiTheme="minorHAnsi" w:hAnsiTheme="minorHAnsi" w:cstheme="minorHAnsi"/>
          <w:i/>
        </w:rPr>
        <w:t>Empirical Software Engineering (EMSE)</w:t>
      </w:r>
      <w:r w:rsidR="00A90527" w:rsidRPr="00076A40">
        <w:rPr>
          <w:rFonts w:asciiTheme="minorHAnsi" w:hAnsiTheme="minorHAnsi" w:cstheme="minorHAnsi"/>
          <w:i/>
        </w:rPr>
        <w:t xml:space="preserve">, </w:t>
      </w:r>
      <w:r w:rsidR="00D3261F" w:rsidRPr="00076A40">
        <w:rPr>
          <w:rFonts w:asciiTheme="minorHAnsi" w:hAnsiTheme="minorHAnsi" w:cstheme="minorHAnsi"/>
          <w:i/>
        </w:rPr>
        <w:t>2019</w:t>
      </w:r>
      <w:r w:rsidR="00A90527" w:rsidRPr="00076A40">
        <w:rPr>
          <w:rFonts w:asciiTheme="minorHAnsi" w:hAnsiTheme="minorHAnsi" w:cstheme="minorHAnsi"/>
          <w:i/>
        </w:rPr>
        <w:t>.</w:t>
      </w:r>
      <w:r w:rsidR="00D3261F">
        <w:rPr>
          <w:rFonts w:asciiTheme="minorHAnsi" w:hAnsiTheme="minorHAnsi" w:cstheme="minorHAnsi"/>
        </w:rPr>
        <w:t xml:space="preserve"> </w:t>
      </w:r>
      <w:r w:rsidR="00D3261F" w:rsidRPr="00D3261F">
        <w:rPr>
          <w:rFonts w:asciiTheme="minorHAnsi" w:hAnsiTheme="minorHAnsi" w:cstheme="minorHAnsi"/>
          <w:i/>
          <w:sz w:val="20"/>
          <w:szCs w:val="20"/>
        </w:rPr>
        <w:t>(Equal contribution)</w:t>
      </w:r>
    </w:p>
    <w:p w14:paraId="539CA0C2" w14:textId="77777777" w:rsidR="003C0DCC" w:rsidRDefault="003C0DCC" w:rsidP="00E3230D">
      <w:pPr>
        <w:ind w:left="720"/>
        <w:rPr>
          <w:rFonts w:asciiTheme="minorHAnsi" w:hAnsiTheme="minorHAnsi" w:cstheme="minorHAnsi"/>
          <w:i/>
          <w:sz w:val="20"/>
          <w:szCs w:val="20"/>
        </w:rPr>
      </w:pPr>
    </w:p>
    <w:p w14:paraId="3AD00E6A" w14:textId="3561D8C4" w:rsidR="003C0DCC" w:rsidRPr="003C0DCC" w:rsidRDefault="003C0DCC" w:rsidP="00E3230D">
      <w:pPr>
        <w:ind w:left="720"/>
        <w:rPr>
          <w:rFonts w:asciiTheme="minorHAnsi" w:hAnsiTheme="minorHAnsi" w:cstheme="minorHAnsi"/>
        </w:rPr>
      </w:pPr>
      <w:r w:rsidRPr="003C0DCC">
        <w:rPr>
          <w:rFonts w:asciiTheme="minorHAnsi" w:hAnsiTheme="minorHAnsi" w:cstheme="minorHAnsi"/>
        </w:rPr>
        <w:t xml:space="preserve">Nandini Sarkar, </w:t>
      </w:r>
      <w:r w:rsidRPr="003C0DCC">
        <w:rPr>
          <w:rFonts w:asciiTheme="minorHAnsi" w:hAnsiTheme="minorHAnsi" w:cstheme="minorHAnsi"/>
          <w:b/>
        </w:rPr>
        <w:t>Joydeep Mitra</w:t>
      </w:r>
      <w:r w:rsidRPr="003C0DCC">
        <w:rPr>
          <w:rFonts w:asciiTheme="minorHAnsi" w:hAnsiTheme="minorHAnsi" w:cstheme="minorHAnsi"/>
        </w:rPr>
        <w:t xml:space="preserve">, Molly Vittengl, Lexi Brandt and Christer B. Aakeröy, </w:t>
      </w:r>
      <w:r>
        <w:rPr>
          <w:rFonts w:asciiTheme="minorHAnsi" w:hAnsiTheme="minorHAnsi" w:cstheme="minorHAnsi"/>
        </w:rPr>
        <w:t>“</w:t>
      </w:r>
      <w:r w:rsidRPr="003C0DCC">
        <w:rPr>
          <w:rFonts w:asciiTheme="minorHAnsi" w:hAnsiTheme="minorHAnsi" w:cstheme="minorHAnsi"/>
        </w:rPr>
        <w:t>A user-friendly application for predicting the outcome of co-crystallizations</w:t>
      </w:r>
      <w:r>
        <w:rPr>
          <w:rFonts w:asciiTheme="minorHAnsi" w:hAnsiTheme="minorHAnsi" w:cstheme="minorHAnsi"/>
        </w:rPr>
        <w:t>”</w:t>
      </w:r>
      <w:r w:rsidRPr="003C0DCC">
        <w:rPr>
          <w:rFonts w:asciiTheme="minorHAnsi" w:hAnsiTheme="minorHAnsi" w:cstheme="minorHAnsi"/>
        </w:rPr>
        <w:t xml:space="preserve">. </w:t>
      </w:r>
      <w:r w:rsidRPr="003C0DCC">
        <w:rPr>
          <w:rFonts w:asciiTheme="minorHAnsi" w:hAnsiTheme="minorHAnsi" w:cstheme="minorHAnsi"/>
          <w:i/>
        </w:rPr>
        <w:t>CrystEngComm Journal, 2020</w:t>
      </w:r>
      <w:r w:rsidRPr="003C0DCC">
        <w:rPr>
          <w:rFonts w:asciiTheme="minorHAnsi" w:hAnsiTheme="minorHAnsi" w:cstheme="minorHAnsi"/>
        </w:rPr>
        <w:t>.</w:t>
      </w:r>
    </w:p>
    <w:p w14:paraId="244EDC1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05F1876" w14:textId="64DFC9D5" w:rsidR="00A90527" w:rsidRPr="003B19FB" w:rsidRDefault="00A90527" w:rsidP="00251FA2">
      <w:pPr>
        <w:pStyle w:val="Heading2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Conference </w:t>
      </w:r>
      <w:r w:rsidR="00250AED">
        <w:rPr>
          <w:rFonts w:asciiTheme="minorHAnsi" w:hAnsiTheme="minorHAnsi" w:cstheme="minorHAnsi"/>
        </w:rPr>
        <w:t xml:space="preserve">&amp; Workshop </w:t>
      </w:r>
      <w:r w:rsidRPr="003B19FB">
        <w:rPr>
          <w:rFonts w:asciiTheme="minorHAnsi" w:hAnsiTheme="minorHAnsi" w:cstheme="minorHAnsi"/>
        </w:rPr>
        <w:t>Papers</w:t>
      </w:r>
    </w:p>
    <w:p w14:paraId="5B3A04C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BD598E3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(Peer-Reviewed)</w:t>
      </w:r>
    </w:p>
    <w:p w14:paraId="437FDA5A" w14:textId="5B8FA292" w:rsidR="00A90527" w:rsidRDefault="00D3261F" w:rsidP="00250AED">
      <w:pPr>
        <w:ind w:left="720"/>
        <w:rPr>
          <w:rFonts w:asciiTheme="minorHAnsi" w:hAnsiTheme="minorHAnsi" w:cstheme="minorHAnsi"/>
        </w:rPr>
      </w:pPr>
      <w:r w:rsidRPr="00D3261F">
        <w:rPr>
          <w:rFonts w:asciiTheme="minorHAnsi" w:hAnsiTheme="minorHAnsi" w:cstheme="minorHAnsi"/>
          <w:b/>
        </w:rPr>
        <w:t>Joydeep Mitra</w:t>
      </w:r>
      <w:r w:rsidR="003C0DCC">
        <w:rPr>
          <w:rFonts w:asciiTheme="minorHAnsi" w:hAnsiTheme="minorHAnsi" w:cstheme="minorHAnsi"/>
        </w:rPr>
        <w:t xml:space="preserve"> and Venkatesh-Prasad Ranganath</w:t>
      </w:r>
      <w:r>
        <w:rPr>
          <w:rFonts w:asciiTheme="minorHAnsi" w:hAnsiTheme="minorHAnsi" w:cstheme="minorHAnsi"/>
        </w:rPr>
        <w:t>, “</w:t>
      </w:r>
      <w:r w:rsidRPr="00D3261F">
        <w:rPr>
          <w:rFonts w:asciiTheme="minorHAnsi" w:hAnsiTheme="minorHAnsi" w:cstheme="minorHAnsi"/>
        </w:rPr>
        <w:t>Ghera: A Repository of Android App Vulnerabilities</w:t>
      </w:r>
      <w:r>
        <w:rPr>
          <w:rFonts w:asciiTheme="minorHAnsi" w:hAnsiTheme="minorHAnsi" w:cstheme="minorHAnsi"/>
        </w:rPr>
        <w:t>”</w:t>
      </w:r>
      <w:r w:rsidRPr="00D3261F">
        <w:rPr>
          <w:rFonts w:asciiTheme="minorHAnsi" w:hAnsiTheme="minorHAnsi" w:cstheme="minorHAnsi"/>
        </w:rPr>
        <w:t xml:space="preserve">. </w:t>
      </w:r>
      <w:r w:rsidRPr="00081660">
        <w:rPr>
          <w:rFonts w:asciiTheme="minorHAnsi" w:hAnsiTheme="minorHAnsi" w:cstheme="minorHAnsi"/>
          <w:i/>
        </w:rPr>
        <w:t>International Conference on Predictive Models and Data Analytics in Software Engineering (PROMISE) 2017.</w:t>
      </w:r>
    </w:p>
    <w:p w14:paraId="1AE8755B" w14:textId="77777777" w:rsidR="00AB13E3" w:rsidRPr="003B19FB" w:rsidRDefault="00AB13E3" w:rsidP="00A90527">
      <w:pPr>
        <w:rPr>
          <w:rFonts w:asciiTheme="minorHAnsi" w:hAnsiTheme="minorHAnsi" w:cstheme="minorHAnsi"/>
        </w:rPr>
      </w:pPr>
    </w:p>
    <w:p w14:paraId="18C3E8F9" w14:textId="35B7E267" w:rsidR="00250AED" w:rsidRPr="00250AED" w:rsidRDefault="00D3261F" w:rsidP="00250AED">
      <w:pPr>
        <w:ind w:left="720"/>
        <w:rPr>
          <w:rFonts w:asciiTheme="minorHAnsi" w:hAnsiTheme="minorHAnsi" w:cstheme="minorHAnsi"/>
        </w:rPr>
      </w:pPr>
      <w:r w:rsidRPr="00D3261F">
        <w:rPr>
          <w:rFonts w:asciiTheme="minorHAnsi" w:hAnsiTheme="minorHAnsi" w:cstheme="minorHAnsi"/>
          <w:b/>
        </w:rPr>
        <w:lastRenderedPageBreak/>
        <w:t>Joydeep Mitra</w:t>
      </w:r>
      <w:r w:rsidRPr="00D3261F">
        <w:rPr>
          <w:rFonts w:asciiTheme="minorHAnsi" w:hAnsiTheme="minorHAnsi" w:cstheme="minorHAnsi"/>
        </w:rPr>
        <w:t xml:space="preserve"> and Venkatesh-Prasad Ranganath, “</w:t>
      </w:r>
      <w:hyperlink r:id="rId11" w:history="1">
        <w:r w:rsidRPr="00D3261F">
          <w:rPr>
            <w:rFonts w:asciiTheme="minorHAnsi" w:hAnsiTheme="minorHAnsi" w:cstheme="minorHAnsi"/>
          </w:rPr>
          <w:t>BenchPress: Analyzing Android App Vulnerability Benchmark Suites</w:t>
        </w:r>
      </w:hyperlink>
      <w:r w:rsidRPr="00D3261F">
        <w:rPr>
          <w:rFonts w:asciiTheme="minorHAnsi" w:hAnsiTheme="minorHAnsi" w:cstheme="minorHAnsi"/>
        </w:rPr>
        <w:t>”</w:t>
      </w:r>
      <w:r w:rsidR="00250AED">
        <w:rPr>
          <w:rFonts w:asciiTheme="minorHAnsi" w:hAnsiTheme="minorHAnsi" w:cstheme="minorHAnsi"/>
        </w:rPr>
        <w:t xml:space="preserve">. </w:t>
      </w:r>
      <w:r w:rsidR="00250AED" w:rsidRPr="00CD40B2">
        <w:rPr>
          <w:rFonts w:asciiTheme="minorHAnsi" w:hAnsiTheme="minorHAnsi" w:cstheme="minorHAnsi"/>
          <w:i/>
        </w:rPr>
        <w:t>International Workshop on Advances in Mobile App Analysis (A-Mobile), 2019.</w:t>
      </w:r>
    </w:p>
    <w:p w14:paraId="6802016E" w14:textId="77777777" w:rsidR="00D3261F" w:rsidRDefault="00D3261F" w:rsidP="004968F3">
      <w:pPr>
        <w:rPr>
          <w:rFonts w:asciiTheme="minorHAnsi" w:hAnsiTheme="minorHAnsi" w:cstheme="minorHAnsi"/>
        </w:rPr>
      </w:pPr>
    </w:p>
    <w:p w14:paraId="3AC20FCA" w14:textId="65FFDE1A" w:rsidR="00A90527" w:rsidRDefault="00D3261F" w:rsidP="00E3230D">
      <w:pPr>
        <w:ind w:left="720"/>
        <w:rPr>
          <w:rFonts w:asciiTheme="minorHAnsi" w:hAnsiTheme="minorHAnsi" w:cstheme="minorHAnsi"/>
          <w:i/>
        </w:rPr>
      </w:pPr>
      <w:r w:rsidRPr="00AB13E3">
        <w:rPr>
          <w:rFonts w:asciiTheme="minorHAnsi" w:hAnsiTheme="minorHAnsi" w:cstheme="minorHAnsi"/>
          <w:b/>
        </w:rPr>
        <w:t>Joydeep Mitra</w:t>
      </w:r>
      <w:r w:rsidRPr="00AB13E3">
        <w:rPr>
          <w:rFonts w:asciiTheme="minorHAnsi" w:hAnsiTheme="minorHAnsi" w:cstheme="minorHAnsi"/>
        </w:rPr>
        <w:t xml:space="preserve"> and Venkatesh-Prasad Ranganath, “</w:t>
      </w:r>
      <w:hyperlink r:id="rId12" w:history="1">
        <w:r w:rsidR="00AB13E3" w:rsidRPr="00AB13E3">
          <w:rPr>
            <w:rFonts w:asciiTheme="minorHAnsi" w:hAnsiTheme="minorHAnsi" w:cstheme="minorHAnsi"/>
          </w:rPr>
          <w:t>SeMA: A Design Methodology for Building Secure Android Apps</w:t>
        </w:r>
      </w:hyperlink>
      <w:r w:rsidRPr="00AB13E3">
        <w:rPr>
          <w:rFonts w:asciiTheme="minorHAnsi" w:hAnsiTheme="minorHAnsi" w:cstheme="minorHAnsi"/>
        </w:rPr>
        <w:t>”</w:t>
      </w:r>
      <w:r w:rsidR="00250AED">
        <w:rPr>
          <w:rFonts w:asciiTheme="minorHAnsi" w:hAnsiTheme="minorHAnsi" w:cstheme="minorHAnsi"/>
        </w:rPr>
        <w:t xml:space="preserve">. </w:t>
      </w:r>
      <w:r w:rsidR="00250AED" w:rsidRPr="00CD40B2">
        <w:rPr>
          <w:rFonts w:asciiTheme="minorHAnsi" w:hAnsiTheme="minorHAnsi" w:cstheme="minorHAnsi"/>
          <w:i/>
        </w:rPr>
        <w:t>International Workshop on Advances in Mobile App Analysis (A-Mobile), 2019.</w:t>
      </w:r>
    </w:p>
    <w:p w14:paraId="15BE9953" w14:textId="77777777" w:rsidR="00E20C08" w:rsidRDefault="00E20C08" w:rsidP="00E3230D">
      <w:pPr>
        <w:ind w:left="720"/>
        <w:rPr>
          <w:rFonts w:asciiTheme="minorHAnsi" w:hAnsiTheme="minorHAnsi" w:cstheme="minorHAnsi"/>
          <w:i/>
        </w:rPr>
      </w:pPr>
    </w:p>
    <w:p w14:paraId="210AD388" w14:textId="6D2C3727" w:rsidR="00E20C08" w:rsidRPr="003B19FB" w:rsidRDefault="00E20C08" w:rsidP="00E20C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arXiv preprints</w:t>
      </w:r>
    </w:p>
    <w:p w14:paraId="3761C327" w14:textId="77777777" w:rsidR="00E20C08" w:rsidRPr="003B19FB" w:rsidRDefault="00E20C08" w:rsidP="00E20C08">
      <w:pPr>
        <w:rPr>
          <w:rFonts w:asciiTheme="minorHAnsi" w:hAnsiTheme="minorHAnsi" w:cstheme="minorHAnsi"/>
        </w:rPr>
      </w:pPr>
    </w:p>
    <w:p w14:paraId="4C0CC5BD" w14:textId="36F6F75F" w:rsidR="00E20C08" w:rsidRPr="00E3230D" w:rsidRDefault="00E20C08" w:rsidP="00E20C08">
      <w:pPr>
        <w:ind w:left="720"/>
        <w:rPr>
          <w:rFonts w:asciiTheme="minorHAnsi" w:hAnsiTheme="minorHAnsi" w:cstheme="minorHAnsi"/>
          <w:i/>
        </w:rPr>
      </w:pPr>
      <w:r w:rsidRPr="00D3261F">
        <w:rPr>
          <w:rFonts w:asciiTheme="minorHAnsi" w:hAnsiTheme="minorHAnsi" w:cstheme="minorHAnsi"/>
          <w:b/>
        </w:rPr>
        <w:t>Joydeep Mitra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and Venkatesh-Prasad Ranganath</w:t>
      </w:r>
      <w:r w:rsidRPr="003B19FB">
        <w:rPr>
          <w:rFonts w:asciiTheme="minorHAnsi" w:hAnsiTheme="minorHAnsi" w:cstheme="minorHAnsi"/>
        </w:rPr>
        <w:t>, “</w:t>
      </w:r>
      <w:r>
        <w:rPr>
          <w:rFonts w:asciiTheme="minorHAnsi" w:hAnsiTheme="minorHAnsi" w:cstheme="minorHAnsi"/>
        </w:rPr>
        <w:t>SeMA: Extending and Analyzing Storyboards to Develop Secure Android Apps</w:t>
      </w:r>
      <w:r w:rsidRPr="003B19FB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  <w:i/>
        </w:rPr>
        <w:t>arXiv</w:t>
      </w:r>
      <w:r w:rsidRPr="00076A40">
        <w:rPr>
          <w:rFonts w:asciiTheme="minorHAnsi" w:hAnsiTheme="minorHAnsi" w:cstheme="minorHAnsi"/>
          <w:i/>
        </w:rPr>
        <w:t>, 20</w:t>
      </w:r>
      <w:r>
        <w:rPr>
          <w:rFonts w:asciiTheme="minorHAnsi" w:hAnsiTheme="minorHAnsi" w:cstheme="minorHAnsi"/>
          <w:i/>
        </w:rPr>
        <w:t>20, eprint 2001.10052</w:t>
      </w:r>
    </w:p>
    <w:p w14:paraId="7E83DBA7" w14:textId="77777777" w:rsidR="00514517" w:rsidRDefault="00514517" w:rsidP="00A90527">
      <w:pPr>
        <w:rPr>
          <w:rFonts w:asciiTheme="minorHAnsi" w:hAnsiTheme="minorHAnsi" w:cstheme="minorHAnsi"/>
        </w:rPr>
      </w:pPr>
    </w:p>
    <w:p w14:paraId="430B4ECE" w14:textId="26672DAB" w:rsidR="008C3F16" w:rsidRDefault="008C3F16" w:rsidP="008C3F1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Talks</w:t>
      </w:r>
    </w:p>
    <w:p w14:paraId="238E7FEC" w14:textId="77777777" w:rsidR="00514517" w:rsidRDefault="00514517" w:rsidP="00A90527">
      <w:pPr>
        <w:rPr>
          <w:rFonts w:asciiTheme="minorHAnsi" w:hAnsiTheme="minorHAnsi" w:cstheme="minorHAnsi"/>
        </w:rPr>
      </w:pPr>
    </w:p>
    <w:p w14:paraId="422F498F" w14:textId="77777777" w:rsidR="00E3230D" w:rsidRDefault="008C3F16" w:rsidP="00A90527">
      <w:pPr>
        <w:rPr>
          <w:rFonts w:asciiTheme="minorHAnsi" w:hAnsiTheme="minorHAnsi" w:cstheme="minorHAnsi"/>
          <w:i/>
        </w:rPr>
      </w:pPr>
      <w:r w:rsidRPr="00D3261F">
        <w:rPr>
          <w:rFonts w:asciiTheme="minorHAnsi" w:hAnsiTheme="minorHAnsi" w:cstheme="minorHAnsi"/>
        </w:rPr>
        <w:t>Ghera: A Repository of Android App Vulnerabilities</w:t>
      </w:r>
      <w:r>
        <w:rPr>
          <w:rFonts w:asciiTheme="minorHAnsi" w:hAnsiTheme="minorHAnsi" w:cstheme="minorHAnsi"/>
        </w:rPr>
        <w:t xml:space="preserve">. </w:t>
      </w:r>
      <w:r w:rsidRPr="006D47FA">
        <w:rPr>
          <w:rFonts w:asciiTheme="minorHAnsi" w:hAnsiTheme="minorHAnsi" w:cstheme="minorHAnsi"/>
          <w:i/>
        </w:rPr>
        <w:t>Midwest Verification Day (MVD), Manhattan, Kansas, 2017.</w:t>
      </w:r>
    </w:p>
    <w:p w14:paraId="0EB0CC66" w14:textId="77777777" w:rsidR="00E3230D" w:rsidRDefault="00E3230D" w:rsidP="00A90527">
      <w:pPr>
        <w:rPr>
          <w:rFonts w:asciiTheme="minorHAnsi" w:hAnsiTheme="minorHAnsi" w:cstheme="minorHAnsi"/>
        </w:rPr>
      </w:pPr>
    </w:p>
    <w:p w14:paraId="4113CE97" w14:textId="2B25D8EE" w:rsidR="00BB22BE" w:rsidRPr="00E3230D" w:rsidRDefault="00BB22BE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Are Free Android App Security Analysis Tools Effective in Detecting Known Vulnerabilities? </w:t>
      </w:r>
      <w:r w:rsidRPr="004D2C13">
        <w:rPr>
          <w:rFonts w:asciiTheme="minorHAnsi" w:hAnsiTheme="minorHAnsi" w:cstheme="minorHAnsi"/>
          <w:i/>
        </w:rPr>
        <w:t>International Conference on Automated Software Enginnering, San Diego, California, 2019.</w:t>
      </w:r>
    </w:p>
    <w:p w14:paraId="2A4F8A95" w14:textId="77777777" w:rsidR="0013709F" w:rsidRDefault="0013709F" w:rsidP="00A90527">
      <w:pPr>
        <w:rPr>
          <w:rFonts w:asciiTheme="minorHAnsi" w:hAnsiTheme="minorHAnsi" w:cstheme="minorHAnsi"/>
          <w:i/>
        </w:rPr>
      </w:pPr>
    </w:p>
    <w:p w14:paraId="1333FA5A" w14:textId="460BB847" w:rsidR="0013709F" w:rsidRDefault="0013709F" w:rsidP="001370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Analyzing Android App Vulnerability Benchmark Suites. </w:t>
      </w:r>
      <w:r w:rsidR="00187E73">
        <w:rPr>
          <w:rFonts w:asciiTheme="minorHAnsi" w:hAnsiTheme="minorHAnsi" w:cstheme="minorHAnsi"/>
          <w:i/>
        </w:rPr>
        <w:t>ASE Workshop on Advances in Mobile App Analysis</w:t>
      </w:r>
      <w:r w:rsidRPr="004D2C13">
        <w:rPr>
          <w:rFonts w:asciiTheme="minorHAnsi" w:hAnsiTheme="minorHAnsi" w:cstheme="minorHAnsi"/>
          <w:i/>
        </w:rPr>
        <w:t>, San Diego, California, 2019.</w:t>
      </w:r>
    </w:p>
    <w:p w14:paraId="488436B8" w14:textId="77777777" w:rsidR="0013709F" w:rsidRDefault="0013709F" w:rsidP="00A90527">
      <w:pPr>
        <w:rPr>
          <w:rFonts w:asciiTheme="minorHAnsi" w:hAnsiTheme="minorHAnsi" w:cstheme="minorHAnsi"/>
        </w:rPr>
      </w:pPr>
    </w:p>
    <w:p w14:paraId="41E48615" w14:textId="38403F38" w:rsidR="00A90527" w:rsidRDefault="00DD41EE" w:rsidP="00A90527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A Design Methodology for Building Secure Android Apps. </w:t>
      </w:r>
      <w:r>
        <w:rPr>
          <w:rFonts w:asciiTheme="minorHAnsi" w:hAnsiTheme="minorHAnsi" w:cstheme="minorHAnsi"/>
          <w:i/>
        </w:rPr>
        <w:t>ASE Workshop on Advances in Mobile App Analysis</w:t>
      </w:r>
      <w:r w:rsidRPr="004D2C13">
        <w:rPr>
          <w:rFonts w:asciiTheme="minorHAnsi" w:hAnsiTheme="minorHAnsi" w:cstheme="minorHAnsi"/>
          <w:i/>
        </w:rPr>
        <w:t>, San Diego, California, 2019.</w:t>
      </w:r>
    </w:p>
    <w:p w14:paraId="2AF4E24C" w14:textId="77777777" w:rsidR="003C1747" w:rsidRDefault="003C1747" w:rsidP="00A90527">
      <w:pPr>
        <w:rPr>
          <w:rFonts w:asciiTheme="minorHAnsi" w:hAnsiTheme="minorHAnsi" w:cstheme="minorHAnsi"/>
          <w:i/>
        </w:rPr>
      </w:pPr>
    </w:p>
    <w:p w14:paraId="0F9A5A4D" w14:textId="7F42026E" w:rsidR="003C1747" w:rsidRPr="003C1747" w:rsidRDefault="003C174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SeMA To Develop Secure Mobile Apps. </w:t>
      </w:r>
      <w:r w:rsidRPr="003C1747">
        <w:rPr>
          <w:rFonts w:asciiTheme="minorHAnsi" w:hAnsiTheme="minorHAnsi" w:cstheme="minorHAnsi"/>
          <w:i/>
        </w:rPr>
        <w:t>Languages Seminar at Stony Brook University, Stony Brook, New York, 2020</w:t>
      </w:r>
      <w:r>
        <w:rPr>
          <w:rFonts w:asciiTheme="minorHAnsi" w:hAnsiTheme="minorHAnsi" w:cstheme="minorHAnsi"/>
        </w:rPr>
        <w:t>.</w:t>
      </w:r>
    </w:p>
    <w:p w14:paraId="1420A29E" w14:textId="77777777" w:rsidR="008C3F16" w:rsidRDefault="008C3F16" w:rsidP="00A90527">
      <w:pPr>
        <w:rPr>
          <w:rFonts w:asciiTheme="minorHAnsi" w:hAnsiTheme="minorHAnsi" w:cstheme="minorHAnsi"/>
        </w:rPr>
      </w:pPr>
    </w:p>
    <w:p w14:paraId="4EEC352B" w14:textId="028C2CD2" w:rsidR="0046468D" w:rsidRDefault="004356FC" w:rsidP="0046468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built</w:t>
      </w:r>
    </w:p>
    <w:p w14:paraId="6D8F813F" w14:textId="77777777" w:rsidR="0046468D" w:rsidRDefault="0046468D" w:rsidP="0046468D"/>
    <w:p w14:paraId="7210A636" w14:textId="4174AA4A" w:rsidR="004356FC" w:rsidRDefault="004F02EF" w:rsidP="004F02EF">
      <w:r>
        <w:rPr>
          <w:b/>
        </w:rPr>
        <w:t xml:space="preserve">Ghera </w:t>
      </w:r>
      <w:r>
        <w:t xml:space="preserve">Repository of Android app vulnerability benchmarks. </w:t>
      </w:r>
    </w:p>
    <w:p w14:paraId="33B5BE56" w14:textId="5E53C0D5" w:rsidR="004F02EF" w:rsidRDefault="004F02EF" w:rsidP="004F02EF">
      <w:r>
        <w:tab/>
      </w:r>
      <w:r w:rsidRPr="00514517">
        <w:rPr>
          <w:i/>
        </w:rPr>
        <w:t>Technologies</w:t>
      </w:r>
      <w:r w:rsidRPr="004F02EF">
        <w:t>:</w:t>
      </w:r>
      <w:r w:rsidRPr="004F02EF">
        <w:rPr>
          <w:i/>
        </w:rPr>
        <w:t xml:space="preserve"> </w:t>
      </w:r>
      <w:r w:rsidRPr="00514517">
        <w:t>Android &amp; Java</w:t>
      </w:r>
    </w:p>
    <w:p w14:paraId="46C1404F" w14:textId="43A5BBF5" w:rsidR="00514517" w:rsidRPr="00514517" w:rsidRDefault="004F02EF" w:rsidP="00514517">
      <w:r>
        <w:tab/>
      </w:r>
      <w:r w:rsidR="00EE3184">
        <w:rPr>
          <w:i/>
        </w:rPr>
        <w:t>Impact</w:t>
      </w:r>
      <w:r w:rsidRPr="004F02EF">
        <w:t>: Ghera helped discover two vulnerabilities in the Android platform</w:t>
      </w:r>
      <w:r w:rsidR="00514517">
        <w:br/>
      </w:r>
      <w:r w:rsidR="00514517">
        <w:tab/>
      </w:r>
      <w:r w:rsidR="00514517" w:rsidRPr="00514517">
        <w:rPr>
          <w:i/>
        </w:rPr>
        <w:t>Webpage</w:t>
      </w:r>
      <w:r w:rsidR="00514517">
        <w:t xml:space="preserve">: </w:t>
      </w:r>
      <w:hyperlink r:id="rId13" w:history="1">
        <w:r w:rsidR="00514517" w:rsidRPr="00514517">
          <w:rPr>
            <w:color w:val="0000FF"/>
            <w:u w:val="single"/>
          </w:rPr>
          <w:t>https://secure-it-i.bitbucket.io/ghera/index.html</w:t>
        </w:r>
      </w:hyperlink>
    </w:p>
    <w:p w14:paraId="588BC02C" w14:textId="4E38FBDE" w:rsidR="00514517" w:rsidRDefault="00514517" w:rsidP="004F02EF"/>
    <w:p w14:paraId="49C48535" w14:textId="6188F81C" w:rsidR="006021DF" w:rsidRDefault="00514517" w:rsidP="006021DF">
      <w:r w:rsidRPr="00514517">
        <w:rPr>
          <w:b/>
        </w:rPr>
        <w:t>Rekha</w:t>
      </w:r>
      <w:r w:rsidR="006021DF">
        <w:rPr>
          <w:b/>
        </w:rPr>
        <w:t xml:space="preserve"> </w:t>
      </w:r>
      <w:r w:rsidR="006021DF">
        <w:t>Tool-set to automatically evaluate Android security analysis tools</w:t>
      </w:r>
      <w:r w:rsidR="00FA4F54">
        <w:t>.</w:t>
      </w:r>
      <w:r w:rsidR="006021DF">
        <w:t xml:space="preserve"> </w:t>
      </w:r>
    </w:p>
    <w:p w14:paraId="13372A42" w14:textId="04DA854E" w:rsidR="006021DF" w:rsidRDefault="006021DF" w:rsidP="006021DF">
      <w:r>
        <w:tab/>
      </w:r>
      <w:r w:rsidRPr="006021DF">
        <w:rPr>
          <w:i/>
        </w:rPr>
        <w:t>Technologies</w:t>
      </w:r>
      <w:r>
        <w:t>: Android, Java, Groovy</w:t>
      </w:r>
      <w:r w:rsidR="004B30CA">
        <w:t>, R</w:t>
      </w:r>
      <w:r w:rsidR="00D93814">
        <w:t>, Unix, Python</w:t>
      </w:r>
    </w:p>
    <w:p w14:paraId="48288503" w14:textId="457218CF" w:rsidR="00EE3184" w:rsidRPr="00EE3184" w:rsidRDefault="00EE3184" w:rsidP="006021DF">
      <w:r>
        <w:tab/>
      </w:r>
      <w:r w:rsidRPr="00EE3184">
        <w:rPr>
          <w:i/>
        </w:rPr>
        <w:t>Impact</w:t>
      </w:r>
      <w:r>
        <w:rPr>
          <w:i/>
        </w:rPr>
        <w:t xml:space="preserve">: </w:t>
      </w:r>
      <w:r>
        <w:t>Used to evaluate 15 Android vulnerability detection tools</w:t>
      </w:r>
    </w:p>
    <w:p w14:paraId="53DA9D78" w14:textId="77777777" w:rsidR="006021DF" w:rsidRDefault="006021DF" w:rsidP="006021DF">
      <w:pPr>
        <w:rPr>
          <w:rStyle w:val="Hyperlink"/>
        </w:rPr>
      </w:pPr>
      <w:r>
        <w:tab/>
        <w:t xml:space="preserve">Webpage: </w:t>
      </w:r>
      <w:hyperlink r:id="rId14" w:history="1">
        <w:r>
          <w:rPr>
            <w:rStyle w:val="Hyperlink"/>
          </w:rPr>
          <w:t>https://secure-it-i.bitbucket.io/rekha/index.html</w:t>
        </w:r>
      </w:hyperlink>
    </w:p>
    <w:p w14:paraId="58CD3E39" w14:textId="77777777" w:rsidR="00B24AA2" w:rsidRDefault="00B24AA2" w:rsidP="006021DF">
      <w:pPr>
        <w:rPr>
          <w:rStyle w:val="Hyperlink"/>
        </w:rPr>
      </w:pPr>
    </w:p>
    <w:p w14:paraId="7D52845D" w14:textId="58C09F65" w:rsidR="00B24AA2" w:rsidRDefault="00B24AA2" w:rsidP="00B24AA2">
      <w:r>
        <w:rPr>
          <w:b/>
        </w:rPr>
        <w:t xml:space="preserve">SeMA </w:t>
      </w:r>
      <w:r>
        <w:t xml:space="preserve">A Design Methodology to build secure Android apps </w:t>
      </w:r>
    </w:p>
    <w:p w14:paraId="61ACEEA0" w14:textId="21CF3085" w:rsidR="00B24AA2" w:rsidRDefault="00B24AA2" w:rsidP="00B24AA2">
      <w:r>
        <w:tab/>
      </w:r>
      <w:r w:rsidRPr="006021DF">
        <w:rPr>
          <w:i/>
        </w:rPr>
        <w:t>Technologies</w:t>
      </w:r>
      <w:r>
        <w:t>: Android, Java, Groovy, Storyboards</w:t>
      </w:r>
    </w:p>
    <w:p w14:paraId="424B604B" w14:textId="222A91D9" w:rsidR="00B24AA2" w:rsidRPr="00EE3184" w:rsidRDefault="00B24AA2" w:rsidP="00B24AA2">
      <w:r>
        <w:tab/>
      </w:r>
      <w:r w:rsidRPr="00EE3184">
        <w:rPr>
          <w:i/>
        </w:rPr>
        <w:t>Impact</w:t>
      </w:r>
      <w:r>
        <w:rPr>
          <w:i/>
        </w:rPr>
        <w:t xml:space="preserve">: </w:t>
      </w:r>
      <w:r>
        <w:t>Used to prevent 49 vulnerabilities known to plague Android aps</w:t>
      </w:r>
    </w:p>
    <w:p w14:paraId="50A8F882" w14:textId="6CBF5743" w:rsidR="00B24AA2" w:rsidRDefault="00B24AA2" w:rsidP="00B24AA2">
      <w:r>
        <w:lastRenderedPageBreak/>
        <w:tab/>
        <w:t xml:space="preserve">Webpage: </w:t>
      </w:r>
      <w:hyperlink r:id="rId15" w:history="1">
        <w:r w:rsidRPr="00B24AA2">
          <w:rPr>
            <w:color w:val="0000FF"/>
            <w:u w:val="single"/>
          </w:rPr>
          <w:t>https://bitbucket.org/secure-it-i/sema/src/master/</w:t>
        </w:r>
      </w:hyperlink>
    </w:p>
    <w:p w14:paraId="04D7F750" w14:textId="77777777" w:rsidR="006021DF" w:rsidRDefault="006021DF" w:rsidP="006021DF"/>
    <w:p w14:paraId="25396F2E" w14:textId="15947143" w:rsidR="00743C5E" w:rsidRDefault="006021DF" w:rsidP="006021DF">
      <w:r>
        <w:rPr>
          <w:b/>
        </w:rPr>
        <w:t xml:space="preserve">CloudDB </w:t>
      </w:r>
      <w:r w:rsidR="0008597C">
        <w:t>L</w:t>
      </w:r>
      <w:r>
        <w:t xml:space="preserve">ibrary to help MIT </w:t>
      </w:r>
      <w:r w:rsidR="00743C5E">
        <w:t>App Invent</w:t>
      </w:r>
      <w:r w:rsidR="0002194D">
        <w:t>or</w:t>
      </w:r>
      <w:r w:rsidR="00743C5E">
        <w:t xml:space="preserve"> developers store data on an Internet connected database server (using Redis software)</w:t>
      </w:r>
      <w:r w:rsidR="00FA4F54">
        <w:t>.</w:t>
      </w:r>
    </w:p>
    <w:p w14:paraId="6C376F0F" w14:textId="50F1CA81" w:rsidR="006021DF" w:rsidRDefault="00743C5E" w:rsidP="006021DF">
      <w:pPr>
        <w:rPr>
          <w:i/>
        </w:rPr>
      </w:pPr>
      <w:r>
        <w:tab/>
      </w:r>
      <w:r w:rsidRPr="00743C5E">
        <w:rPr>
          <w:i/>
        </w:rPr>
        <w:t>Technologies: Android, Java, Redis</w:t>
      </w:r>
    </w:p>
    <w:p w14:paraId="452EA281" w14:textId="5776CEFF" w:rsidR="00EE3184" w:rsidRPr="00EE3184" w:rsidRDefault="00EE3184" w:rsidP="006021DF">
      <w:r>
        <w:rPr>
          <w:i/>
        </w:rPr>
        <w:tab/>
        <w:t xml:space="preserve">Impact: </w:t>
      </w:r>
      <w:r>
        <w:t>Used by MIT App Inventor developers</w:t>
      </w:r>
    </w:p>
    <w:p w14:paraId="08BA1FE8" w14:textId="77777777" w:rsidR="00743C5E" w:rsidRDefault="00743C5E" w:rsidP="00743C5E">
      <w:r>
        <w:tab/>
      </w:r>
      <w:r w:rsidRPr="00743C5E">
        <w:rPr>
          <w:i/>
        </w:rPr>
        <w:t>Webpage</w:t>
      </w:r>
      <w:r>
        <w:t xml:space="preserve">: </w:t>
      </w:r>
      <w:hyperlink r:id="rId16" w:history="1">
        <w:r>
          <w:rPr>
            <w:rStyle w:val="Hyperlink"/>
          </w:rPr>
          <w:t>https://github.com/JoyMitra/appinventor-sources/tree/joy_dev</w:t>
        </w:r>
      </w:hyperlink>
    </w:p>
    <w:p w14:paraId="6C171D45" w14:textId="4DCAE0A5" w:rsidR="00743C5E" w:rsidRPr="00743C5E" w:rsidRDefault="00743C5E" w:rsidP="006021DF">
      <w:pPr>
        <w:rPr>
          <w:b/>
        </w:rPr>
      </w:pPr>
    </w:p>
    <w:p w14:paraId="300A5C86" w14:textId="0DCE0939" w:rsidR="006021DF" w:rsidRDefault="00294C19" w:rsidP="006021DF">
      <w:r w:rsidRPr="00294C19">
        <w:rPr>
          <w:b/>
        </w:rPr>
        <w:t>CoForm</w:t>
      </w:r>
      <w:r>
        <w:rPr>
          <w:b/>
        </w:rPr>
        <w:t xml:space="preserve"> </w:t>
      </w:r>
      <w:r w:rsidR="0008597C">
        <w:t>Tool</w:t>
      </w:r>
      <w:r w:rsidR="00C50AE4">
        <w:t xml:space="preserve"> to help experimental chemists predict co-crystals.</w:t>
      </w:r>
    </w:p>
    <w:p w14:paraId="4388E079" w14:textId="62C6BFBF" w:rsidR="00D926C5" w:rsidRDefault="006064FC" w:rsidP="00D926C5">
      <w:pPr>
        <w:rPr>
          <w:i/>
        </w:rPr>
      </w:pPr>
      <w:r>
        <w:tab/>
      </w:r>
      <w:r>
        <w:rPr>
          <w:i/>
        </w:rPr>
        <w:t>Technologies: Groovy, Unix</w:t>
      </w:r>
      <w:r w:rsidR="004B30CA">
        <w:rPr>
          <w:i/>
        </w:rPr>
        <w:t>, Cambridge Structural Database</w:t>
      </w:r>
    </w:p>
    <w:p w14:paraId="70ABF124" w14:textId="77777777" w:rsidR="0008597C" w:rsidRDefault="00D926C5" w:rsidP="0008597C">
      <w:pPr>
        <w:ind w:left="720"/>
      </w:pPr>
      <w:r>
        <w:rPr>
          <w:i/>
        </w:rPr>
        <w:t xml:space="preserve">Impact: </w:t>
      </w:r>
      <w:r w:rsidR="002430CE">
        <w:t>Ann and Dave Student Inventor Award for commercializing the tool.</w:t>
      </w:r>
    </w:p>
    <w:p w14:paraId="7D4BD5EA" w14:textId="414245A6" w:rsidR="0008597C" w:rsidRPr="0008597C" w:rsidRDefault="0008597C" w:rsidP="0008597C">
      <w:pPr>
        <w:ind w:left="720"/>
      </w:pPr>
      <w:r w:rsidRPr="0008597C">
        <w:rPr>
          <w:i/>
        </w:rPr>
        <w:t>Note</w:t>
      </w:r>
      <w:r>
        <w:rPr>
          <w:i/>
        </w:rPr>
        <w:t>:</w:t>
      </w:r>
      <w:r>
        <w:t xml:space="preserve"> Protected by confidentiality agreement. Please email me for more information. </w:t>
      </w:r>
    </w:p>
    <w:p w14:paraId="4A46704F" w14:textId="77777777" w:rsidR="0008597C" w:rsidRDefault="0008597C" w:rsidP="0008597C"/>
    <w:p w14:paraId="4BD3847C" w14:textId="01C0EE77" w:rsidR="00D926C5" w:rsidRDefault="0008597C" w:rsidP="0008597C">
      <w:r>
        <w:rPr>
          <w:b/>
        </w:rPr>
        <w:t xml:space="preserve">SoFAnalyzer </w:t>
      </w:r>
      <w:r>
        <w:t>Tool to identify security-related APIs used by Android app developers from discussions on Stack Overflow</w:t>
      </w:r>
      <w:r w:rsidR="00FA4F54">
        <w:t>.</w:t>
      </w:r>
    </w:p>
    <w:p w14:paraId="0950707B" w14:textId="52CE4F69" w:rsidR="00A069D3" w:rsidRDefault="00A069D3" w:rsidP="0008597C">
      <w:r>
        <w:tab/>
      </w:r>
      <w:r>
        <w:rPr>
          <w:i/>
        </w:rPr>
        <w:t xml:space="preserve">Technologies: </w:t>
      </w:r>
      <w:r>
        <w:t>Groovy, Unix, Android</w:t>
      </w:r>
    </w:p>
    <w:p w14:paraId="0EF614E0" w14:textId="77777777" w:rsidR="00803551" w:rsidRDefault="00803551" w:rsidP="00803551">
      <w:r>
        <w:tab/>
      </w:r>
      <w:r>
        <w:rPr>
          <w:i/>
        </w:rPr>
        <w:t xml:space="preserve">Webpage: </w:t>
      </w:r>
      <w:hyperlink r:id="rId17" w:history="1">
        <w:r>
          <w:rPr>
            <w:rStyle w:val="Hyperlink"/>
          </w:rPr>
          <w:t>https://bitbucket.org/secure-it-i/stackoverflow-march2019/src/master/</w:t>
        </w:r>
      </w:hyperlink>
    </w:p>
    <w:p w14:paraId="79DCB4A3" w14:textId="77777777" w:rsidR="00A4612B" w:rsidRDefault="00A4612B" w:rsidP="00803551"/>
    <w:p w14:paraId="230AC44F" w14:textId="7C11C1CB" w:rsidR="00A4612B" w:rsidRDefault="00A4612B" w:rsidP="00803551">
      <w:r w:rsidRPr="00A4612B">
        <w:rPr>
          <w:b/>
        </w:rPr>
        <w:t>BenchPress</w:t>
      </w:r>
      <w:r>
        <w:rPr>
          <w:b/>
        </w:rPr>
        <w:t xml:space="preserve"> </w:t>
      </w:r>
      <w:r w:rsidR="000D67AE">
        <w:t>Tool-set to measure the representativeness of Android app security benchmark suites.</w:t>
      </w:r>
    </w:p>
    <w:p w14:paraId="65DC5292" w14:textId="77777777" w:rsidR="00E30052" w:rsidRDefault="000D67AE" w:rsidP="00803551">
      <w:r>
        <w:tab/>
      </w:r>
      <w:r w:rsidRPr="000D67AE">
        <w:rPr>
          <w:i/>
        </w:rPr>
        <w:t>Technologies</w:t>
      </w:r>
      <w:r>
        <w:t>: Groovy, Unix, Android</w:t>
      </w:r>
    </w:p>
    <w:p w14:paraId="3D1F7D2B" w14:textId="086A6C86" w:rsidR="000D67AE" w:rsidRDefault="00E30052" w:rsidP="00803551">
      <w:r>
        <w:tab/>
      </w:r>
      <w:r w:rsidRPr="00E30052">
        <w:rPr>
          <w:i/>
        </w:rPr>
        <w:t>Note</w:t>
      </w:r>
      <w:r>
        <w:rPr>
          <w:i/>
        </w:rPr>
        <w:t>:</w:t>
      </w:r>
      <w:r>
        <w:t xml:space="preserve"> Please contact me for more information about the tool.</w:t>
      </w:r>
      <w:r w:rsidR="000D67AE" w:rsidRPr="00E30052">
        <w:rPr>
          <w:i/>
        </w:rPr>
        <w:t xml:space="preserve"> </w:t>
      </w:r>
    </w:p>
    <w:p w14:paraId="2B400FD7" w14:textId="77777777" w:rsidR="00942E2A" w:rsidRDefault="00942E2A" w:rsidP="00803551"/>
    <w:p w14:paraId="256914CF" w14:textId="37271AFA" w:rsidR="00AC2A09" w:rsidRDefault="00085204" w:rsidP="00AC2A09">
      <w:r w:rsidRPr="00085204">
        <w:rPr>
          <w:b/>
        </w:rPr>
        <w:t>BSE app</w:t>
      </w:r>
      <w:r>
        <w:rPr>
          <w:b/>
        </w:rPr>
        <w:t xml:space="preserve"> </w:t>
      </w:r>
      <w:r>
        <w:t xml:space="preserve">An Android app </w:t>
      </w:r>
      <w:r w:rsidR="00AC2A09">
        <w:t xml:space="preserve">to aid </w:t>
      </w:r>
      <w:r w:rsidR="00AC2A09" w:rsidRPr="00AC2A09">
        <w:t>veterinarians</w:t>
      </w:r>
      <w:r w:rsidR="00AC2A09">
        <w:t xml:space="preserve"> collect real-time data while examining bulls in the field.</w:t>
      </w:r>
    </w:p>
    <w:p w14:paraId="4E747418" w14:textId="6F4826DD" w:rsidR="00AC2A09" w:rsidRDefault="00AC2A09" w:rsidP="00AC2A09">
      <w:r>
        <w:tab/>
      </w:r>
      <w:r>
        <w:rPr>
          <w:i/>
        </w:rPr>
        <w:t xml:space="preserve">Technologies: </w:t>
      </w:r>
      <w:r>
        <w:t>Android, Java</w:t>
      </w:r>
    </w:p>
    <w:p w14:paraId="147988BA" w14:textId="531AB6B9" w:rsidR="00D926C5" w:rsidRDefault="00AC2A09" w:rsidP="006021DF">
      <w:r>
        <w:tab/>
      </w:r>
      <w:r w:rsidR="00012F95">
        <w:t xml:space="preserve">Webpage: </w:t>
      </w:r>
      <w:hyperlink r:id="rId18" w:history="1">
        <w:r w:rsidR="00012F95">
          <w:rPr>
            <w:rStyle w:val="Hyperlink"/>
          </w:rPr>
          <w:t>http://santoslab.github.io/apps-4-vet-med/bse/</w:t>
        </w:r>
      </w:hyperlink>
    </w:p>
    <w:p w14:paraId="42E0AE20" w14:textId="77777777" w:rsidR="00E3230D" w:rsidRPr="00D926C5" w:rsidRDefault="00E3230D" w:rsidP="006021DF"/>
    <w:p w14:paraId="1453B3AA" w14:textId="09F67ED0" w:rsidR="00942E2A" w:rsidRDefault="00942E2A" w:rsidP="00942E2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Patents</w:t>
      </w:r>
    </w:p>
    <w:p w14:paraId="4CC40103" w14:textId="77777777" w:rsidR="00942E2A" w:rsidRDefault="00942E2A" w:rsidP="001F5FC6">
      <w:pPr>
        <w:pStyle w:val="NormalWeb"/>
        <w:jc w:val="both"/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84026A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Sarkar, Mitra, Aakeröy, et al. CoForm: </w:t>
      </w:r>
      <w:r w:rsidRPr="0084026A">
        <w:rPr>
          <w:rFonts w:ascii="Calibri" w:hAnsi="Calibri" w:cs="Calibri"/>
          <w:i/>
          <w:iCs/>
          <w:color w:val="000000" w:themeColor="text1"/>
          <w:sz w:val="22"/>
          <w:szCs w:val="22"/>
          <w:bdr w:val="none" w:sz="0" w:space="0" w:color="auto" w:frame="1"/>
        </w:rPr>
        <w:t>An Automated Technique for Predicting Co-crystals</w:t>
      </w:r>
      <w:r w:rsidRPr="0084026A">
        <w:rPr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>. Patent Application filed April 2019. Patent Pending.</w:t>
      </w:r>
    </w:p>
    <w:p w14:paraId="32EA095E" w14:textId="0E61FC0B" w:rsidR="000F7C90" w:rsidRDefault="000F7C90" w:rsidP="000F7C9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 Advising</w:t>
      </w:r>
    </w:p>
    <w:p w14:paraId="600EF6B4" w14:textId="77777777" w:rsidR="000F7C90" w:rsidRDefault="000F7C90" w:rsidP="000F7C90">
      <w:pPr>
        <w:pStyle w:val="NoSpacing"/>
        <w:rPr>
          <w:rFonts w:eastAsia="Times New Roman" w:cstheme="minorHAnsi"/>
          <w:color w:val="000000"/>
          <w:sz w:val="21"/>
          <w:szCs w:val="21"/>
        </w:rPr>
      </w:pPr>
    </w:p>
    <w:p w14:paraId="15F95AB8" w14:textId="0E063CA4" w:rsidR="00FA4392" w:rsidRDefault="00FA4392" w:rsidP="00FA4392">
      <w:pPr>
        <w:pStyle w:val="NoSpacing"/>
      </w:pPr>
      <w:r>
        <w:t>2017-2018</w:t>
      </w:r>
      <w:r w:rsidR="000F7C90">
        <w:t xml:space="preserve">    </w:t>
      </w:r>
      <w:r w:rsidR="00B77762">
        <w:tab/>
      </w:r>
      <w:r w:rsidR="000F7C90">
        <w:t>Aditya Narkar</w:t>
      </w:r>
      <w:r w:rsidR="00B77762">
        <w:t>, Masters’ student at Kansas State University</w:t>
      </w:r>
      <w:r w:rsidR="00A74162">
        <w:t>.</w:t>
      </w:r>
    </w:p>
    <w:p w14:paraId="5621085F" w14:textId="6889F378" w:rsidR="00F22C26" w:rsidRDefault="00F22C26" w:rsidP="00FA4392">
      <w:pPr>
        <w:pStyle w:val="NoSpacing"/>
      </w:pPr>
      <w:r>
        <w:tab/>
        <w:t xml:space="preserve"> </w:t>
      </w:r>
      <w:r>
        <w:tab/>
      </w:r>
      <w:r w:rsidR="00B77762">
        <w:t xml:space="preserve">   </w:t>
      </w:r>
      <w:r>
        <w:t>Projects:</w:t>
      </w:r>
    </w:p>
    <w:p w14:paraId="2EE09C91" w14:textId="51DC5C6E" w:rsidR="00FA4392" w:rsidRPr="004B25C6" w:rsidRDefault="00E54F19" w:rsidP="00FA4392">
      <w:pPr>
        <w:pStyle w:val="NoSpacing"/>
        <w:numPr>
          <w:ilvl w:val="0"/>
          <w:numId w:val="14"/>
        </w:numPr>
        <w:rPr>
          <w:i/>
        </w:rPr>
      </w:pPr>
      <w:r>
        <w:rPr>
          <w:i/>
        </w:rPr>
        <w:t>Testing</w:t>
      </w:r>
      <w:r w:rsidR="00FA4392" w:rsidRPr="004B25C6">
        <w:rPr>
          <w:i/>
        </w:rPr>
        <w:t xml:space="preserve"> </w:t>
      </w:r>
      <w:r>
        <w:rPr>
          <w:i/>
        </w:rPr>
        <w:t xml:space="preserve">the </w:t>
      </w:r>
      <w:r w:rsidR="00FA4392" w:rsidRPr="004B25C6">
        <w:rPr>
          <w:i/>
        </w:rPr>
        <w:t>authenticity of Android app vulnerability benchmarks</w:t>
      </w:r>
      <w:r w:rsidR="003C3363" w:rsidRPr="004B25C6">
        <w:rPr>
          <w:i/>
        </w:rPr>
        <w:t>.</w:t>
      </w:r>
    </w:p>
    <w:p w14:paraId="7B5757FD" w14:textId="1B3C665E" w:rsidR="000F7C90" w:rsidRPr="004B25C6" w:rsidRDefault="00540C7E" w:rsidP="00FA4392">
      <w:pPr>
        <w:pStyle w:val="NoSpacing"/>
        <w:numPr>
          <w:ilvl w:val="0"/>
          <w:numId w:val="14"/>
        </w:numPr>
        <w:rPr>
          <w:i/>
        </w:rPr>
      </w:pPr>
      <w:r>
        <w:rPr>
          <w:i/>
        </w:rPr>
        <w:t>Determining</w:t>
      </w:r>
      <w:r w:rsidR="005A71FC" w:rsidRPr="004B25C6">
        <w:rPr>
          <w:i/>
        </w:rPr>
        <w:t xml:space="preserve"> </w:t>
      </w:r>
      <w:r w:rsidR="00E54F19">
        <w:rPr>
          <w:i/>
        </w:rPr>
        <w:t>Android security-related APIs from Stack overflow discussions.</w:t>
      </w:r>
      <w:r w:rsidR="000C769C" w:rsidRPr="004B25C6">
        <w:rPr>
          <w:i/>
        </w:rPr>
        <w:t xml:space="preserve"> </w:t>
      </w:r>
      <w:r w:rsidR="000F7C90" w:rsidRPr="004B25C6">
        <w:rPr>
          <w:i/>
        </w:rPr>
        <w:t xml:space="preserve"> </w:t>
      </w:r>
    </w:p>
    <w:p w14:paraId="3ED12D08" w14:textId="77777777" w:rsidR="000F7C90" w:rsidRDefault="000F7C90" w:rsidP="000F7C90">
      <w:pPr>
        <w:pStyle w:val="NoSpacing"/>
      </w:pPr>
    </w:p>
    <w:p w14:paraId="79B96B36" w14:textId="20512B08" w:rsidR="000F7C90" w:rsidRDefault="00256A31" w:rsidP="000F7C90">
      <w:pPr>
        <w:pStyle w:val="NoSpacing"/>
      </w:pPr>
      <w:r>
        <w:t>Summer 2018</w:t>
      </w:r>
      <w:r w:rsidR="000F7C90">
        <w:t xml:space="preserve">    </w:t>
      </w:r>
      <w:r w:rsidR="00B77762">
        <w:t>Catherine Mansfield, Undergraduate student at Kansas State University</w:t>
      </w:r>
      <w:r w:rsidR="00A74162">
        <w:t>.</w:t>
      </w:r>
    </w:p>
    <w:p w14:paraId="5952F89E" w14:textId="4AB59C43" w:rsidR="000F7C90" w:rsidRDefault="000F7C90" w:rsidP="000F7C90">
      <w:pPr>
        <w:pStyle w:val="NoSpacing"/>
      </w:pPr>
      <w:r>
        <w:t xml:space="preserve">                             Project: </w:t>
      </w:r>
      <w:r w:rsidR="005C278E" w:rsidRPr="00DE692F">
        <w:rPr>
          <w:i/>
        </w:rPr>
        <w:t>Detecting vulnerabilities in real-world Android apps.</w:t>
      </w:r>
    </w:p>
    <w:p w14:paraId="5F18A4EE" w14:textId="77777777" w:rsidR="000F7C90" w:rsidRDefault="000F7C90" w:rsidP="000F7C90">
      <w:pPr>
        <w:pStyle w:val="NoSpacing"/>
      </w:pPr>
    </w:p>
    <w:p w14:paraId="4F7C2F01" w14:textId="72701706" w:rsidR="00B77762" w:rsidRDefault="00B77762" w:rsidP="00A74162">
      <w:pPr>
        <w:pStyle w:val="NoSpacing"/>
        <w:ind w:left="1440" w:hanging="1440"/>
      </w:pPr>
      <w:r>
        <w:t>Spring 2019</w:t>
      </w:r>
      <w:r>
        <w:tab/>
      </w:r>
      <w:r w:rsidR="004E2FBE">
        <w:t>Kayla Mesh</w:t>
      </w:r>
      <w:r w:rsidR="00A74162">
        <w:t>, Undergraduate students at Kansas State University.</w:t>
      </w:r>
    </w:p>
    <w:p w14:paraId="6A240C75" w14:textId="13C61892" w:rsidR="000F7C90" w:rsidRPr="00BC0BEA" w:rsidRDefault="00B65B5E" w:rsidP="00061BA0">
      <w:pPr>
        <w:pStyle w:val="NoSpacing"/>
        <w:ind w:left="1600"/>
      </w:pPr>
      <w:r>
        <w:t xml:space="preserve">Project: </w:t>
      </w:r>
      <w:r w:rsidR="003B106D">
        <w:rPr>
          <w:i/>
        </w:rPr>
        <w:t>Verifying</w:t>
      </w:r>
      <w:r w:rsidR="00BE6D89" w:rsidRPr="00DE692F">
        <w:rPr>
          <w:i/>
        </w:rPr>
        <w:t xml:space="preserve"> Cryptographic protocols using Maude-NPA.</w:t>
      </w:r>
    </w:p>
    <w:p w14:paraId="21C11F2F" w14:textId="77777777" w:rsidR="000F7C90" w:rsidRDefault="000F7C90" w:rsidP="004F02EF">
      <w:pPr>
        <w:rPr>
          <w:b/>
        </w:rPr>
      </w:pPr>
    </w:p>
    <w:p w14:paraId="4BE0FA18" w14:textId="534C745F" w:rsidR="00114CDB" w:rsidRDefault="00114CDB" w:rsidP="00114CD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References</w:t>
      </w:r>
    </w:p>
    <w:p w14:paraId="2641F857" w14:textId="77777777" w:rsidR="00114CDB" w:rsidRDefault="00114CDB" w:rsidP="004F02EF">
      <w:pPr>
        <w:rPr>
          <w:b/>
        </w:rPr>
      </w:pPr>
    </w:p>
    <w:p w14:paraId="3322D376" w14:textId="02FEC7D4" w:rsidR="006339FF" w:rsidRDefault="00135214" w:rsidP="004F02EF">
      <w:r>
        <w:t xml:space="preserve">Dr. </w:t>
      </w:r>
      <w:r w:rsidR="00114CDB">
        <w:t>Venkatesh-Prasad Ranganath</w:t>
      </w:r>
    </w:p>
    <w:p w14:paraId="50B09380" w14:textId="4DC58569" w:rsidR="00663292" w:rsidRDefault="0053129B" w:rsidP="004F02EF">
      <w:r>
        <w:t>Google Inc.</w:t>
      </w:r>
    </w:p>
    <w:p w14:paraId="7990416A" w14:textId="61BF62CD" w:rsidR="006339FF" w:rsidRDefault="00663292" w:rsidP="004F02EF">
      <w:pPr>
        <w:rPr>
          <w:rStyle w:val="Hyperlink"/>
        </w:rPr>
      </w:pPr>
      <w:r>
        <w:t>Previously Asst. Professor, Kansas State University, USA.</w:t>
      </w:r>
      <w:r w:rsidR="006339FF">
        <w:br/>
      </w:r>
      <w:hyperlink r:id="rId19" w:tgtFrame="_blank" w:history="1">
        <w:r w:rsidR="00ED1B86" w:rsidRPr="00ED1B86">
          <w:rPr>
            <w:rStyle w:val="Hyperlink"/>
          </w:rPr>
          <w:t>venkateshprasad.ranganath@gmail.com</w:t>
        </w:r>
      </w:hyperlink>
    </w:p>
    <w:p w14:paraId="2206A333" w14:textId="77777777" w:rsidR="00135214" w:rsidRDefault="00135214" w:rsidP="004F02EF">
      <w:pPr>
        <w:rPr>
          <w:rStyle w:val="Hyperlink"/>
        </w:rPr>
      </w:pPr>
    </w:p>
    <w:p w14:paraId="0EF25DA2" w14:textId="0EE8C447" w:rsidR="00135214" w:rsidRDefault="00235D58" w:rsidP="00135214">
      <w:r>
        <w:t xml:space="preserve">Dr. </w:t>
      </w:r>
      <w:r w:rsidR="00135214">
        <w:t>Christer Aaker</w:t>
      </w:r>
      <w:r>
        <w:t>öy</w:t>
      </w:r>
    </w:p>
    <w:p w14:paraId="12BE9610" w14:textId="348F951E" w:rsidR="00235D58" w:rsidRDefault="00235D58" w:rsidP="00135214">
      <w:r>
        <w:t>University Distinguished Professor, Kanas State University, USA.</w:t>
      </w:r>
    </w:p>
    <w:p w14:paraId="73AF96F1" w14:textId="038F1C46" w:rsidR="00135214" w:rsidRPr="00B563E1" w:rsidRDefault="008F6248" w:rsidP="004F02EF">
      <w:pPr>
        <w:rPr>
          <w:color w:val="0000FF"/>
          <w:u w:val="single"/>
        </w:rPr>
      </w:pPr>
      <w:hyperlink r:id="rId20" w:history="1">
        <w:r w:rsidR="00135214" w:rsidRPr="00B563E1">
          <w:rPr>
            <w:rStyle w:val="Hyperlink"/>
          </w:rPr>
          <w:t>aakeroy@ksu.edu</w:t>
        </w:r>
      </w:hyperlink>
    </w:p>
    <w:p w14:paraId="203FA8BD" w14:textId="77777777" w:rsidR="00663292" w:rsidRDefault="00663292" w:rsidP="004F02EF"/>
    <w:p w14:paraId="45391EEB" w14:textId="0344B76F" w:rsidR="00663292" w:rsidRDefault="00135214" w:rsidP="004F02EF">
      <w:r>
        <w:t xml:space="preserve">Dr. </w:t>
      </w:r>
      <w:r w:rsidR="00663292">
        <w:t>Torben Amtoft</w:t>
      </w:r>
    </w:p>
    <w:p w14:paraId="3B64096B" w14:textId="1E981ACC" w:rsidR="00663292" w:rsidRDefault="00663292" w:rsidP="004F02EF">
      <w:r>
        <w:t>Associate Professor, Kansas State University, USA.</w:t>
      </w:r>
      <w:r>
        <w:br/>
      </w:r>
      <w:hyperlink r:id="rId21" w:history="1">
        <w:r w:rsidRPr="00C85E9D">
          <w:rPr>
            <w:rStyle w:val="Hyperlink"/>
          </w:rPr>
          <w:t>tamtoft@ksu.edu</w:t>
        </w:r>
      </w:hyperlink>
    </w:p>
    <w:p w14:paraId="0184C224" w14:textId="77777777" w:rsidR="00663292" w:rsidRDefault="00663292" w:rsidP="004F02EF"/>
    <w:p w14:paraId="4C48C2E6" w14:textId="7E3DBF44" w:rsidR="00663292" w:rsidRDefault="00135214" w:rsidP="004F02EF">
      <w:r>
        <w:t xml:space="preserve">Dr. </w:t>
      </w:r>
      <w:r w:rsidR="00663292">
        <w:t>Robby</w:t>
      </w:r>
      <w:r w:rsidR="00663292">
        <w:br/>
        <w:t>Professo</w:t>
      </w:r>
      <w:r w:rsidR="00F80DFD">
        <w:t>r, Kansas State University, USA.</w:t>
      </w:r>
    </w:p>
    <w:p w14:paraId="01F62FA9" w14:textId="785C17A2" w:rsidR="00902C8D" w:rsidRDefault="008F6248" w:rsidP="004F02EF">
      <w:hyperlink r:id="rId22" w:history="1">
        <w:r w:rsidR="00902C8D" w:rsidRPr="00C85E9D">
          <w:rPr>
            <w:rStyle w:val="Hyperlink"/>
          </w:rPr>
          <w:t>robby@ksu.edu</w:t>
        </w:r>
      </w:hyperlink>
    </w:p>
    <w:p w14:paraId="0DF801F2" w14:textId="77777777" w:rsidR="006339FF" w:rsidRDefault="006339FF" w:rsidP="004F02EF"/>
    <w:p w14:paraId="4E2DDE28" w14:textId="77777777" w:rsidR="00663292" w:rsidRDefault="00663292" w:rsidP="004F02EF"/>
    <w:p w14:paraId="3C6CC087" w14:textId="77777777" w:rsidR="006339FF" w:rsidRPr="00114CDB" w:rsidRDefault="006339FF" w:rsidP="004F02EF"/>
    <w:sectPr w:rsidR="006339FF" w:rsidRPr="00114CDB" w:rsidSect="001C29E5">
      <w:footerReference w:type="default" r:id="rId2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BB2AD" w14:textId="77777777" w:rsidR="008F6248" w:rsidRDefault="008F6248" w:rsidP="005A7565">
      <w:r>
        <w:separator/>
      </w:r>
    </w:p>
  </w:endnote>
  <w:endnote w:type="continuationSeparator" w:id="0">
    <w:p w14:paraId="6CAE7D15" w14:textId="77777777" w:rsidR="008F6248" w:rsidRDefault="008F624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B489F" w14:textId="77777777" w:rsidR="00E85944" w:rsidRDefault="0076759E" w:rsidP="004725C4">
    <w:pPr>
      <w:pStyle w:val="Footer"/>
      <w:jc w:val="right"/>
    </w:pPr>
    <w:r>
      <w:rPr>
        <w:rStyle w:val="PageNumber"/>
      </w:rPr>
      <w:t>Joydeep Mitra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9A9BD" w14:textId="77777777" w:rsidR="008F6248" w:rsidRDefault="008F6248" w:rsidP="005A7565">
      <w:r>
        <w:separator/>
      </w:r>
    </w:p>
  </w:footnote>
  <w:footnote w:type="continuationSeparator" w:id="0">
    <w:p w14:paraId="12AED7A6" w14:textId="77777777" w:rsidR="008F6248" w:rsidRDefault="008F624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323B8"/>
    <w:multiLevelType w:val="hybridMultilevel"/>
    <w:tmpl w:val="3EF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749DA"/>
    <w:multiLevelType w:val="hybridMultilevel"/>
    <w:tmpl w:val="FEEA1648"/>
    <w:lvl w:ilvl="0" w:tplc="B8C612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74668"/>
    <w:multiLevelType w:val="hybridMultilevel"/>
    <w:tmpl w:val="A616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E1506F92"/>
    <w:lvl w:ilvl="0" w:tplc="D2ACA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4346AB"/>
    <w:multiLevelType w:val="hybridMultilevel"/>
    <w:tmpl w:val="9B3E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416DA"/>
    <w:multiLevelType w:val="hybridMultilevel"/>
    <w:tmpl w:val="A30ED8E6"/>
    <w:lvl w:ilvl="0" w:tplc="B8C6123C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817B74"/>
    <w:multiLevelType w:val="hybridMultilevel"/>
    <w:tmpl w:val="C066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671"/>
    <w:multiLevelType w:val="hybridMultilevel"/>
    <w:tmpl w:val="49B2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E3E63"/>
    <w:multiLevelType w:val="hybridMultilevel"/>
    <w:tmpl w:val="18BE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9E"/>
    <w:rsid w:val="00012F95"/>
    <w:rsid w:val="000208CD"/>
    <w:rsid w:val="0002194D"/>
    <w:rsid w:val="00032E05"/>
    <w:rsid w:val="00061BA0"/>
    <w:rsid w:val="000643B3"/>
    <w:rsid w:val="00076A40"/>
    <w:rsid w:val="00081660"/>
    <w:rsid w:val="00085204"/>
    <w:rsid w:val="0008597C"/>
    <w:rsid w:val="000B4391"/>
    <w:rsid w:val="000C769C"/>
    <w:rsid w:val="000D67AE"/>
    <w:rsid w:val="000E6D36"/>
    <w:rsid w:val="000F7C90"/>
    <w:rsid w:val="00114CDB"/>
    <w:rsid w:val="00135214"/>
    <w:rsid w:val="0013709F"/>
    <w:rsid w:val="00143B28"/>
    <w:rsid w:val="001467E5"/>
    <w:rsid w:val="0015295F"/>
    <w:rsid w:val="00162986"/>
    <w:rsid w:val="00187E73"/>
    <w:rsid w:val="001B0371"/>
    <w:rsid w:val="001C29E5"/>
    <w:rsid w:val="001E0FD6"/>
    <w:rsid w:val="001E6A4B"/>
    <w:rsid w:val="001F5FC6"/>
    <w:rsid w:val="00235D58"/>
    <w:rsid w:val="00241560"/>
    <w:rsid w:val="0024293F"/>
    <w:rsid w:val="002430CE"/>
    <w:rsid w:val="00250AED"/>
    <w:rsid w:val="00251FA2"/>
    <w:rsid w:val="00256A31"/>
    <w:rsid w:val="00280927"/>
    <w:rsid w:val="00292655"/>
    <w:rsid w:val="00294C19"/>
    <w:rsid w:val="002B16AD"/>
    <w:rsid w:val="0033557D"/>
    <w:rsid w:val="003424D0"/>
    <w:rsid w:val="003428C1"/>
    <w:rsid w:val="00363CFD"/>
    <w:rsid w:val="00381598"/>
    <w:rsid w:val="003A0D27"/>
    <w:rsid w:val="003A6261"/>
    <w:rsid w:val="003A6E83"/>
    <w:rsid w:val="003B106D"/>
    <w:rsid w:val="003B19FB"/>
    <w:rsid w:val="003C0DCC"/>
    <w:rsid w:val="003C1747"/>
    <w:rsid w:val="003C2755"/>
    <w:rsid w:val="003C3363"/>
    <w:rsid w:val="003D2340"/>
    <w:rsid w:val="003E0912"/>
    <w:rsid w:val="00401EC9"/>
    <w:rsid w:val="004356FC"/>
    <w:rsid w:val="00440691"/>
    <w:rsid w:val="00444D0A"/>
    <w:rsid w:val="0046468D"/>
    <w:rsid w:val="004725C4"/>
    <w:rsid w:val="00486B34"/>
    <w:rsid w:val="004968F3"/>
    <w:rsid w:val="004A7C34"/>
    <w:rsid w:val="004B25C6"/>
    <w:rsid w:val="004B30CA"/>
    <w:rsid w:val="004C4A7A"/>
    <w:rsid w:val="004D2C13"/>
    <w:rsid w:val="004D3794"/>
    <w:rsid w:val="004E2FBE"/>
    <w:rsid w:val="004E676C"/>
    <w:rsid w:val="004F02EF"/>
    <w:rsid w:val="00514517"/>
    <w:rsid w:val="00525E0C"/>
    <w:rsid w:val="0053129B"/>
    <w:rsid w:val="005318D8"/>
    <w:rsid w:val="00532F85"/>
    <w:rsid w:val="00540C7E"/>
    <w:rsid w:val="005601E9"/>
    <w:rsid w:val="005709EC"/>
    <w:rsid w:val="0058698A"/>
    <w:rsid w:val="00593752"/>
    <w:rsid w:val="005965D6"/>
    <w:rsid w:val="005A71FC"/>
    <w:rsid w:val="005A7565"/>
    <w:rsid w:val="005C278E"/>
    <w:rsid w:val="006021DF"/>
    <w:rsid w:val="00605767"/>
    <w:rsid w:val="006064FC"/>
    <w:rsid w:val="00616BE1"/>
    <w:rsid w:val="0062695F"/>
    <w:rsid w:val="006339FF"/>
    <w:rsid w:val="00635AE1"/>
    <w:rsid w:val="00644F9A"/>
    <w:rsid w:val="00663292"/>
    <w:rsid w:val="00683569"/>
    <w:rsid w:val="0068627A"/>
    <w:rsid w:val="006D230D"/>
    <w:rsid w:val="006D47FA"/>
    <w:rsid w:val="006E6A51"/>
    <w:rsid w:val="006F0C95"/>
    <w:rsid w:val="007206A2"/>
    <w:rsid w:val="007276FA"/>
    <w:rsid w:val="00743C1C"/>
    <w:rsid w:val="00743C5E"/>
    <w:rsid w:val="0076759E"/>
    <w:rsid w:val="007C56F7"/>
    <w:rsid w:val="007C734D"/>
    <w:rsid w:val="00803551"/>
    <w:rsid w:val="00814728"/>
    <w:rsid w:val="008524B4"/>
    <w:rsid w:val="00865E2C"/>
    <w:rsid w:val="008920B5"/>
    <w:rsid w:val="008A57C6"/>
    <w:rsid w:val="008A60B6"/>
    <w:rsid w:val="008C3F16"/>
    <w:rsid w:val="008D41CD"/>
    <w:rsid w:val="008D77E3"/>
    <w:rsid w:val="008F6248"/>
    <w:rsid w:val="00902C8D"/>
    <w:rsid w:val="00940F57"/>
    <w:rsid w:val="00942E2A"/>
    <w:rsid w:val="0098550F"/>
    <w:rsid w:val="009C6AA9"/>
    <w:rsid w:val="00A04473"/>
    <w:rsid w:val="00A069D3"/>
    <w:rsid w:val="00A23D2E"/>
    <w:rsid w:val="00A4612B"/>
    <w:rsid w:val="00A509A9"/>
    <w:rsid w:val="00A74162"/>
    <w:rsid w:val="00A90527"/>
    <w:rsid w:val="00AA0CA0"/>
    <w:rsid w:val="00AB13E3"/>
    <w:rsid w:val="00AC2A09"/>
    <w:rsid w:val="00AF04A9"/>
    <w:rsid w:val="00B11048"/>
    <w:rsid w:val="00B24AA2"/>
    <w:rsid w:val="00B52D21"/>
    <w:rsid w:val="00B563E1"/>
    <w:rsid w:val="00B65B5E"/>
    <w:rsid w:val="00B703F2"/>
    <w:rsid w:val="00B77762"/>
    <w:rsid w:val="00B77C69"/>
    <w:rsid w:val="00B8192E"/>
    <w:rsid w:val="00BA03D1"/>
    <w:rsid w:val="00BA4A75"/>
    <w:rsid w:val="00BB22BE"/>
    <w:rsid w:val="00BC7DFE"/>
    <w:rsid w:val="00BE6D89"/>
    <w:rsid w:val="00BF19DC"/>
    <w:rsid w:val="00BF2BDF"/>
    <w:rsid w:val="00C10152"/>
    <w:rsid w:val="00C306A5"/>
    <w:rsid w:val="00C503E6"/>
    <w:rsid w:val="00C50AE4"/>
    <w:rsid w:val="00C55B0B"/>
    <w:rsid w:val="00C60039"/>
    <w:rsid w:val="00C626BE"/>
    <w:rsid w:val="00C70C0B"/>
    <w:rsid w:val="00C7118F"/>
    <w:rsid w:val="00C7161D"/>
    <w:rsid w:val="00C81B33"/>
    <w:rsid w:val="00CB10ED"/>
    <w:rsid w:val="00CB1FF2"/>
    <w:rsid w:val="00CD40B2"/>
    <w:rsid w:val="00CD5233"/>
    <w:rsid w:val="00D119B9"/>
    <w:rsid w:val="00D26AD4"/>
    <w:rsid w:val="00D3261F"/>
    <w:rsid w:val="00D51041"/>
    <w:rsid w:val="00D54520"/>
    <w:rsid w:val="00D83A1D"/>
    <w:rsid w:val="00D926C5"/>
    <w:rsid w:val="00D93814"/>
    <w:rsid w:val="00D965EB"/>
    <w:rsid w:val="00DA1702"/>
    <w:rsid w:val="00DC2E06"/>
    <w:rsid w:val="00DD41EE"/>
    <w:rsid w:val="00DE692F"/>
    <w:rsid w:val="00DF6872"/>
    <w:rsid w:val="00E105CB"/>
    <w:rsid w:val="00E20C08"/>
    <w:rsid w:val="00E30052"/>
    <w:rsid w:val="00E3230D"/>
    <w:rsid w:val="00E32EC6"/>
    <w:rsid w:val="00E44059"/>
    <w:rsid w:val="00E54F19"/>
    <w:rsid w:val="00E74BC9"/>
    <w:rsid w:val="00E8067E"/>
    <w:rsid w:val="00E85944"/>
    <w:rsid w:val="00E969E4"/>
    <w:rsid w:val="00EA2F62"/>
    <w:rsid w:val="00EB2A92"/>
    <w:rsid w:val="00ED1B86"/>
    <w:rsid w:val="00EE3184"/>
    <w:rsid w:val="00EF582B"/>
    <w:rsid w:val="00F0458D"/>
    <w:rsid w:val="00F07345"/>
    <w:rsid w:val="00F22C26"/>
    <w:rsid w:val="00F376E5"/>
    <w:rsid w:val="00F41E0C"/>
    <w:rsid w:val="00F54C46"/>
    <w:rsid w:val="00F61891"/>
    <w:rsid w:val="00F71A97"/>
    <w:rsid w:val="00F73F1B"/>
    <w:rsid w:val="00F80DFD"/>
    <w:rsid w:val="00F9715D"/>
    <w:rsid w:val="00FA4392"/>
    <w:rsid w:val="00FA4F54"/>
    <w:rsid w:val="00FE5369"/>
    <w:rsid w:val="00FF5382"/>
    <w:rsid w:val="00FF6F00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C3D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AA2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76759E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  <w:style w:type="paragraph" w:styleId="NormalWeb">
    <w:name w:val="Normal (Web)"/>
    <w:basedOn w:val="Normal"/>
    <w:uiPriority w:val="99"/>
    <w:unhideWhenUsed/>
    <w:rsid w:val="00D926C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F7C9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itbucket.org/secure-it-i/may2018/src" TargetMode="External"/><Relationship Id="rId20" Type="http://schemas.openxmlformats.org/officeDocument/2006/relationships/hyperlink" Target="mailto:aakeroy@ksu.edu" TargetMode="External"/><Relationship Id="rId21" Type="http://schemas.openxmlformats.org/officeDocument/2006/relationships/hyperlink" Target="mailto:tamtoft@ksu.edu" TargetMode="External"/><Relationship Id="rId22" Type="http://schemas.openxmlformats.org/officeDocument/2006/relationships/hyperlink" Target="mailto:robby@ksu.edu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oyMitra/appinventor-sources/blob/joy_dev/My_GSOC_Contribution.md" TargetMode="External"/><Relationship Id="rId11" Type="http://schemas.openxmlformats.org/officeDocument/2006/relationships/hyperlink" Target="https://arxiv.org/abs/1903.05170" TargetMode="External"/><Relationship Id="rId12" Type="http://schemas.openxmlformats.org/officeDocument/2006/relationships/hyperlink" Target="https://arxiv.org/abs/1902.10056" TargetMode="External"/><Relationship Id="rId13" Type="http://schemas.openxmlformats.org/officeDocument/2006/relationships/hyperlink" Target="https://secure-it-i.bitbucket.io/ghera/index.html" TargetMode="External"/><Relationship Id="rId14" Type="http://schemas.openxmlformats.org/officeDocument/2006/relationships/hyperlink" Target="https://secure-it-i.bitbucket.io/rekha/index.html" TargetMode="External"/><Relationship Id="rId15" Type="http://schemas.openxmlformats.org/officeDocument/2006/relationships/hyperlink" Target="https://bitbucket.org/secure-it-i/sema/src/master/" TargetMode="External"/><Relationship Id="rId16" Type="http://schemas.openxmlformats.org/officeDocument/2006/relationships/hyperlink" Target="https://github.com/JoyMitra/appinventor-sources/tree/joy_dev" TargetMode="External"/><Relationship Id="rId17" Type="http://schemas.openxmlformats.org/officeDocument/2006/relationships/hyperlink" Target="https://bitbucket.org/secure-it-i/stackoverflow-march2019/src/master/" TargetMode="External"/><Relationship Id="rId18" Type="http://schemas.openxmlformats.org/officeDocument/2006/relationships/hyperlink" Target="http://santoslab.github.io/apps-4-vet-med/bse/" TargetMode="External"/><Relationship Id="rId19" Type="http://schemas.openxmlformats.org/officeDocument/2006/relationships/hyperlink" Target="mailto:venkateshprasad.ranganath@gmail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krex.k-state.edu/dspace/handle/2097/40747)" TargetMode="External"/><Relationship Id="rId8" Type="http://schemas.openxmlformats.org/officeDocument/2006/relationships/hyperlink" Target="https://bitbucket.org/secure-it-i/android-app-vulnerability-benchmark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y/Library/Containers/com.microsoft.Word/Data/Library/Caches/1033/TM16412087/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1225</Words>
  <Characters>6984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2019-08-26T21:31:00Z</dcterms:created>
  <dcterms:modified xsi:type="dcterms:W3CDTF">2020-12-28T19:48:00Z</dcterms:modified>
</cp:coreProperties>
</file>